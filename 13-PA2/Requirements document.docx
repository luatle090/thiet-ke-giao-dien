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D95C7" w14:textId="4997B6A7" w:rsidR="00447786" w:rsidRPr="00447786" w:rsidRDefault="004E5A7C" w:rsidP="00447786">
      <w:pPr>
        <w:pStyle w:val="Title"/>
        <w:jc w:val="right"/>
        <w:rPr>
          <w:color w:val="00B0F0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59776" behindDoc="0" locked="0" layoutInCell="1" allowOverlap="1" wp14:anchorId="435F662D" wp14:editId="5B20E04B">
            <wp:simplePos x="0" y="0"/>
            <wp:positionH relativeFrom="column">
              <wp:posOffset>0</wp:posOffset>
            </wp:positionH>
            <wp:positionV relativeFrom="paragraph">
              <wp:posOffset>-1647825</wp:posOffset>
            </wp:positionV>
            <wp:extent cx="5943600" cy="5581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7728033_598776134381963_3337610398980911602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786">
        <w:rPr>
          <w:color w:val="00B0F0"/>
        </w:rPr>
        <w:t>NHÓM 13</w:t>
      </w:r>
    </w:p>
    <w:p w14:paraId="75CBD040" w14:textId="05A82A95" w:rsidR="009C307A" w:rsidRPr="00D872C3" w:rsidRDefault="007E68AE">
      <w:pPr>
        <w:pStyle w:val="Title"/>
        <w:jc w:val="right"/>
        <w:rPr>
          <w:color w:val="00B0F0"/>
        </w:rPr>
      </w:pPr>
      <w:r w:rsidRPr="00D872C3">
        <w:rPr>
          <w:color w:val="00B0F0"/>
        </w:rPr>
        <w:fldChar w:fldCharType="begin"/>
      </w:r>
      <w:r w:rsidRPr="00D872C3">
        <w:rPr>
          <w:color w:val="00B0F0"/>
        </w:rPr>
        <w:instrText xml:space="preserve">title  \* Mergeformat </w:instrText>
      </w:r>
      <w:r w:rsidRPr="00D872C3">
        <w:rPr>
          <w:color w:val="00B0F0"/>
        </w:rPr>
        <w:fldChar w:fldCharType="separate"/>
      </w:r>
      <w:r w:rsidR="00512FAF" w:rsidRPr="00D872C3">
        <w:rPr>
          <w:color w:val="00B0F0"/>
        </w:rPr>
        <w:t xml:space="preserve">Use-Case Specification </w:t>
      </w:r>
      <w:r w:rsidRPr="00D872C3">
        <w:rPr>
          <w:color w:val="00B0F0"/>
        </w:rPr>
        <w:fldChar w:fldCharType="end"/>
      </w:r>
      <w:r w:rsidR="00D872C3" w:rsidRPr="00D872C3">
        <w:rPr>
          <w:color w:val="00B0F0"/>
        </w:rPr>
        <w:t xml:space="preserve"> </w:t>
      </w:r>
    </w:p>
    <w:p w14:paraId="27011A7E" w14:textId="77777777" w:rsidR="009C307A" w:rsidRDefault="009C307A">
      <w:pPr>
        <w:pStyle w:val="Title"/>
        <w:jc w:val="right"/>
      </w:pPr>
    </w:p>
    <w:p w14:paraId="70621555" w14:textId="644E1305" w:rsidR="009C307A" w:rsidRPr="00D872C3" w:rsidRDefault="007D13C8">
      <w:pPr>
        <w:pStyle w:val="Title"/>
        <w:jc w:val="right"/>
        <w:rPr>
          <w:i/>
          <w:sz w:val="28"/>
        </w:rPr>
      </w:pPr>
      <w:r w:rsidRPr="00D872C3">
        <w:rPr>
          <w:i/>
          <w:sz w:val="28"/>
        </w:rPr>
        <w:t>Version 1.0</w:t>
      </w:r>
    </w:p>
    <w:p w14:paraId="7DD95B9B" w14:textId="6151AA02" w:rsidR="009C307A" w:rsidRDefault="009C307A"/>
    <w:p w14:paraId="039205CA" w14:textId="44E13024" w:rsidR="009C307A" w:rsidRDefault="00630073" w:rsidP="007D13C8">
      <w:pPr>
        <w:pStyle w:val="InfoBlue"/>
      </w:pPr>
      <w:r>
        <w:t xml:space="preserve"> </w:t>
      </w:r>
    </w:p>
    <w:p w14:paraId="13F4D6F9" w14:textId="77777777" w:rsidR="009C307A" w:rsidRDefault="009C307A"/>
    <w:p w14:paraId="32E7D7F6" w14:textId="77777777" w:rsidR="009C307A" w:rsidRDefault="009C307A">
      <w:pPr>
        <w:pStyle w:val="BodyText"/>
      </w:pPr>
    </w:p>
    <w:p w14:paraId="0354D97A" w14:textId="1312C99B" w:rsidR="009C307A" w:rsidRDefault="009C307A">
      <w:pPr>
        <w:pStyle w:val="BodyText"/>
      </w:pPr>
    </w:p>
    <w:p w14:paraId="6927E061" w14:textId="77777777" w:rsidR="009C307A" w:rsidRDefault="009C307A">
      <w:pPr>
        <w:sectPr w:rsidR="009C307A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9D7D8E2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48169293" w14:textId="77777777">
        <w:tc>
          <w:tcPr>
            <w:tcW w:w="2304" w:type="dxa"/>
          </w:tcPr>
          <w:p w14:paraId="28A8394F" w14:textId="77777777" w:rsidR="009C307A" w:rsidRPr="00D872C3" w:rsidRDefault="00630073">
            <w:pPr>
              <w:pStyle w:val="Tabletext"/>
              <w:jc w:val="center"/>
              <w:rPr>
                <w:b/>
                <w:sz w:val="24"/>
              </w:rPr>
            </w:pPr>
            <w:r w:rsidRPr="00D872C3">
              <w:rPr>
                <w:b/>
                <w:sz w:val="24"/>
              </w:rPr>
              <w:t>Date</w:t>
            </w:r>
          </w:p>
        </w:tc>
        <w:tc>
          <w:tcPr>
            <w:tcW w:w="1152" w:type="dxa"/>
          </w:tcPr>
          <w:p w14:paraId="58AB520E" w14:textId="77777777" w:rsidR="009C307A" w:rsidRPr="00D872C3" w:rsidRDefault="00630073">
            <w:pPr>
              <w:pStyle w:val="Tabletext"/>
              <w:jc w:val="center"/>
              <w:rPr>
                <w:b/>
                <w:sz w:val="24"/>
              </w:rPr>
            </w:pPr>
            <w:r w:rsidRPr="00D872C3">
              <w:rPr>
                <w:b/>
                <w:sz w:val="24"/>
              </w:rPr>
              <w:t>Version</w:t>
            </w:r>
          </w:p>
        </w:tc>
        <w:tc>
          <w:tcPr>
            <w:tcW w:w="3744" w:type="dxa"/>
          </w:tcPr>
          <w:p w14:paraId="3F77D26E" w14:textId="77777777" w:rsidR="009C307A" w:rsidRPr="00D872C3" w:rsidRDefault="00630073">
            <w:pPr>
              <w:pStyle w:val="Tabletext"/>
              <w:jc w:val="center"/>
              <w:rPr>
                <w:b/>
                <w:sz w:val="24"/>
              </w:rPr>
            </w:pPr>
            <w:r w:rsidRPr="00D872C3">
              <w:rPr>
                <w:b/>
                <w:sz w:val="24"/>
              </w:rPr>
              <w:t>Description</w:t>
            </w:r>
          </w:p>
        </w:tc>
        <w:tc>
          <w:tcPr>
            <w:tcW w:w="2304" w:type="dxa"/>
          </w:tcPr>
          <w:p w14:paraId="72D09CA6" w14:textId="77777777" w:rsidR="009C307A" w:rsidRPr="00D872C3" w:rsidRDefault="00630073">
            <w:pPr>
              <w:pStyle w:val="Tabletext"/>
              <w:jc w:val="center"/>
              <w:rPr>
                <w:b/>
                <w:sz w:val="24"/>
              </w:rPr>
            </w:pPr>
            <w:r w:rsidRPr="00D872C3">
              <w:rPr>
                <w:b/>
                <w:sz w:val="24"/>
              </w:rPr>
              <w:t>Author</w:t>
            </w:r>
          </w:p>
        </w:tc>
      </w:tr>
      <w:tr w:rsidR="009C307A" w14:paraId="1422ACC8" w14:textId="77777777">
        <w:tc>
          <w:tcPr>
            <w:tcW w:w="2304" w:type="dxa"/>
          </w:tcPr>
          <w:p w14:paraId="2501FE6D" w14:textId="6EF7F8F5" w:rsidR="009C307A" w:rsidRPr="00D872C3" w:rsidRDefault="00D872C3" w:rsidP="00D872C3">
            <w:pPr>
              <w:pStyle w:val="Tabletext"/>
              <w:rPr>
                <w:sz w:val="22"/>
              </w:rPr>
            </w:pPr>
            <w:r w:rsidRPr="00D872C3">
              <w:rPr>
                <w:sz w:val="22"/>
              </w:rPr>
              <w:t>23/07/2020</w:t>
            </w:r>
          </w:p>
        </w:tc>
        <w:tc>
          <w:tcPr>
            <w:tcW w:w="1152" w:type="dxa"/>
          </w:tcPr>
          <w:p w14:paraId="588A5A16" w14:textId="1623CC82" w:rsidR="009C307A" w:rsidRPr="00D872C3" w:rsidRDefault="00D872C3">
            <w:pPr>
              <w:pStyle w:val="Tabletext"/>
              <w:rPr>
                <w:sz w:val="22"/>
              </w:rPr>
            </w:pPr>
            <w:r w:rsidRPr="00D872C3">
              <w:rPr>
                <w:sz w:val="22"/>
              </w:rPr>
              <w:t>1.0</w:t>
            </w:r>
          </w:p>
        </w:tc>
        <w:tc>
          <w:tcPr>
            <w:tcW w:w="3744" w:type="dxa"/>
          </w:tcPr>
          <w:p w14:paraId="4EAEEA90" w14:textId="356BBA0A" w:rsidR="009C307A" w:rsidRPr="00D872C3" w:rsidRDefault="00D872C3">
            <w:pPr>
              <w:pStyle w:val="Tabletext"/>
              <w:rPr>
                <w:sz w:val="22"/>
              </w:rPr>
            </w:pPr>
            <w:r w:rsidRPr="00D872C3">
              <w:rPr>
                <w:sz w:val="22"/>
              </w:rPr>
              <w:t>Khởi tạo và viết tài liệu</w:t>
            </w:r>
          </w:p>
        </w:tc>
        <w:tc>
          <w:tcPr>
            <w:tcW w:w="2304" w:type="dxa"/>
          </w:tcPr>
          <w:p w14:paraId="276977B9" w14:textId="265774A2" w:rsidR="009C307A" w:rsidRPr="00D872C3" w:rsidRDefault="00D872C3">
            <w:pPr>
              <w:pStyle w:val="Tabletext"/>
              <w:rPr>
                <w:sz w:val="22"/>
              </w:rPr>
            </w:pPr>
            <w:r w:rsidRPr="00D872C3">
              <w:rPr>
                <w:sz w:val="22"/>
              </w:rPr>
              <w:t>Lê Hoàng Luật</w:t>
            </w:r>
          </w:p>
        </w:tc>
      </w:tr>
      <w:tr w:rsidR="009C307A" w14:paraId="17B17BA8" w14:textId="77777777">
        <w:tc>
          <w:tcPr>
            <w:tcW w:w="2304" w:type="dxa"/>
          </w:tcPr>
          <w:p w14:paraId="114B2D74" w14:textId="77777777" w:rsidR="009C307A" w:rsidRPr="00D872C3" w:rsidRDefault="009C307A">
            <w:pPr>
              <w:pStyle w:val="Tabletext"/>
              <w:rPr>
                <w:sz w:val="22"/>
              </w:rPr>
            </w:pPr>
          </w:p>
        </w:tc>
        <w:tc>
          <w:tcPr>
            <w:tcW w:w="1152" w:type="dxa"/>
          </w:tcPr>
          <w:p w14:paraId="0C1B88D8" w14:textId="77777777" w:rsidR="009C307A" w:rsidRPr="00D872C3" w:rsidRDefault="009C307A">
            <w:pPr>
              <w:pStyle w:val="Tabletext"/>
              <w:rPr>
                <w:sz w:val="22"/>
              </w:rPr>
            </w:pPr>
          </w:p>
        </w:tc>
        <w:tc>
          <w:tcPr>
            <w:tcW w:w="3744" w:type="dxa"/>
          </w:tcPr>
          <w:p w14:paraId="175D87CF" w14:textId="77777777" w:rsidR="009C307A" w:rsidRPr="00D872C3" w:rsidRDefault="009C307A">
            <w:pPr>
              <w:pStyle w:val="Tabletext"/>
              <w:rPr>
                <w:sz w:val="22"/>
              </w:rPr>
            </w:pPr>
          </w:p>
        </w:tc>
        <w:tc>
          <w:tcPr>
            <w:tcW w:w="2304" w:type="dxa"/>
          </w:tcPr>
          <w:p w14:paraId="7A2FD2A8" w14:textId="77777777" w:rsidR="009C307A" w:rsidRPr="00D872C3" w:rsidRDefault="009C307A">
            <w:pPr>
              <w:pStyle w:val="Tabletext"/>
              <w:rPr>
                <w:sz w:val="22"/>
              </w:rPr>
            </w:pPr>
          </w:p>
        </w:tc>
      </w:tr>
      <w:tr w:rsidR="009C307A" w14:paraId="23D28D46" w14:textId="77777777">
        <w:tc>
          <w:tcPr>
            <w:tcW w:w="2304" w:type="dxa"/>
          </w:tcPr>
          <w:p w14:paraId="0EE1A2FE" w14:textId="77777777" w:rsidR="009C307A" w:rsidRPr="00D872C3" w:rsidRDefault="009C307A">
            <w:pPr>
              <w:pStyle w:val="Tabletext"/>
              <w:rPr>
                <w:sz w:val="22"/>
              </w:rPr>
            </w:pPr>
          </w:p>
        </w:tc>
        <w:tc>
          <w:tcPr>
            <w:tcW w:w="1152" w:type="dxa"/>
          </w:tcPr>
          <w:p w14:paraId="01369E47" w14:textId="77777777" w:rsidR="009C307A" w:rsidRPr="00D872C3" w:rsidRDefault="009C307A">
            <w:pPr>
              <w:pStyle w:val="Tabletext"/>
              <w:rPr>
                <w:sz w:val="22"/>
              </w:rPr>
            </w:pPr>
          </w:p>
        </w:tc>
        <w:tc>
          <w:tcPr>
            <w:tcW w:w="3744" w:type="dxa"/>
          </w:tcPr>
          <w:p w14:paraId="2762BF85" w14:textId="77777777" w:rsidR="009C307A" w:rsidRPr="00D872C3" w:rsidRDefault="009C307A">
            <w:pPr>
              <w:pStyle w:val="Tabletext"/>
              <w:rPr>
                <w:sz w:val="22"/>
              </w:rPr>
            </w:pPr>
          </w:p>
        </w:tc>
        <w:tc>
          <w:tcPr>
            <w:tcW w:w="2304" w:type="dxa"/>
          </w:tcPr>
          <w:p w14:paraId="125A0DDD" w14:textId="77777777" w:rsidR="009C307A" w:rsidRPr="00D872C3" w:rsidRDefault="009C307A">
            <w:pPr>
              <w:pStyle w:val="Tabletext"/>
              <w:rPr>
                <w:sz w:val="22"/>
              </w:rPr>
            </w:pPr>
          </w:p>
        </w:tc>
      </w:tr>
      <w:tr w:rsidR="009C307A" w14:paraId="293C95D8" w14:textId="77777777">
        <w:tc>
          <w:tcPr>
            <w:tcW w:w="2304" w:type="dxa"/>
          </w:tcPr>
          <w:p w14:paraId="5F82782D" w14:textId="77777777" w:rsidR="009C307A" w:rsidRPr="00D872C3" w:rsidRDefault="009C307A">
            <w:pPr>
              <w:pStyle w:val="Tabletext"/>
              <w:rPr>
                <w:sz w:val="22"/>
              </w:rPr>
            </w:pPr>
          </w:p>
        </w:tc>
        <w:tc>
          <w:tcPr>
            <w:tcW w:w="1152" w:type="dxa"/>
          </w:tcPr>
          <w:p w14:paraId="2B495251" w14:textId="77777777" w:rsidR="009C307A" w:rsidRPr="00D872C3" w:rsidRDefault="009C307A">
            <w:pPr>
              <w:pStyle w:val="Tabletext"/>
              <w:rPr>
                <w:sz w:val="22"/>
              </w:rPr>
            </w:pPr>
          </w:p>
        </w:tc>
        <w:tc>
          <w:tcPr>
            <w:tcW w:w="3744" w:type="dxa"/>
          </w:tcPr>
          <w:p w14:paraId="36E7C83D" w14:textId="77777777" w:rsidR="009C307A" w:rsidRPr="00D872C3" w:rsidRDefault="009C307A">
            <w:pPr>
              <w:pStyle w:val="Tabletext"/>
              <w:rPr>
                <w:sz w:val="22"/>
              </w:rPr>
            </w:pPr>
          </w:p>
        </w:tc>
        <w:tc>
          <w:tcPr>
            <w:tcW w:w="2304" w:type="dxa"/>
          </w:tcPr>
          <w:p w14:paraId="74F9ABB1" w14:textId="77777777" w:rsidR="009C307A" w:rsidRPr="00D872C3" w:rsidRDefault="009C307A">
            <w:pPr>
              <w:pStyle w:val="Tabletext"/>
              <w:rPr>
                <w:sz w:val="22"/>
              </w:rPr>
            </w:pPr>
          </w:p>
        </w:tc>
      </w:tr>
    </w:tbl>
    <w:p w14:paraId="144D52B8" w14:textId="77777777" w:rsidR="009C307A" w:rsidRDefault="009C307A"/>
    <w:p w14:paraId="756B08C0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4C4C704B" w14:textId="77777777" w:rsidR="004E5A7C" w:rsidRPr="004E5A7C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8"/>
          <w:szCs w:val="22"/>
          <w:lang w:val="vi-VN" w:eastAsia="vi-VN"/>
        </w:rPr>
      </w:pPr>
      <w:r w:rsidRPr="00B403BD">
        <w:rPr>
          <w:sz w:val="24"/>
        </w:rPr>
        <w:fldChar w:fldCharType="begin"/>
      </w:r>
      <w:r w:rsidRPr="00B403BD">
        <w:rPr>
          <w:sz w:val="24"/>
        </w:rPr>
        <w:instrText xml:space="preserve"> TOC \o "1-3" </w:instrText>
      </w:r>
      <w:r w:rsidRPr="00B403BD">
        <w:rPr>
          <w:sz w:val="24"/>
        </w:rPr>
        <w:fldChar w:fldCharType="separate"/>
      </w:r>
      <w:r w:rsidR="004E5A7C">
        <w:rPr>
          <w:noProof/>
        </w:rPr>
        <w:t>1.</w:t>
      </w:r>
      <w:r w:rsidR="004E5A7C"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="004E5A7C" w:rsidRPr="004E5A7C">
        <w:rPr>
          <w:noProof/>
          <w:sz w:val="24"/>
        </w:rPr>
        <w:t>Mô hình use-case</w:t>
      </w:r>
      <w:r w:rsidR="004E5A7C" w:rsidRPr="004E5A7C">
        <w:rPr>
          <w:noProof/>
          <w:sz w:val="24"/>
        </w:rPr>
        <w:tab/>
      </w:r>
      <w:r w:rsidR="004E5A7C" w:rsidRPr="004E5A7C">
        <w:rPr>
          <w:noProof/>
          <w:sz w:val="24"/>
        </w:rPr>
        <w:fldChar w:fldCharType="begin"/>
      </w:r>
      <w:r w:rsidR="004E5A7C" w:rsidRPr="004E5A7C">
        <w:rPr>
          <w:noProof/>
          <w:sz w:val="24"/>
        </w:rPr>
        <w:instrText xml:space="preserve"> PAGEREF _Toc46432063 \h </w:instrText>
      </w:r>
      <w:r w:rsidR="004E5A7C" w:rsidRPr="004E5A7C">
        <w:rPr>
          <w:noProof/>
          <w:sz w:val="24"/>
        </w:rPr>
      </w:r>
      <w:r w:rsidR="004E5A7C" w:rsidRPr="004E5A7C">
        <w:rPr>
          <w:noProof/>
          <w:sz w:val="24"/>
        </w:rPr>
        <w:fldChar w:fldCharType="separate"/>
      </w:r>
      <w:r w:rsidR="00157D18">
        <w:rPr>
          <w:noProof/>
          <w:sz w:val="24"/>
        </w:rPr>
        <w:t>4</w:t>
      </w:r>
      <w:r w:rsidR="004E5A7C" w:rsidRPr="004E5A7C">
        <w:rPr>
          <w:noProof/>
          <w:sz w:val="24"/>
        </w:rPr>
        <w:fldChar w:fldCharType="end"/>
      </w:r>
    </w:p>
    <w:p w14:paraId="2B7CC417" w14:textId="77777777" w:rsidR="004E5A7C" w:rsidRPr="004E5A7C" w:rsidRDefault="004E5A7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8"/>
          <w:szCs w:val="22"/>
          <w:lang w:val="vi-VN" w:eastAsia="vi-VN"/>
        </w:rPr>
      </w:pPr>
      <w:r w:rsidRPr="004E5A7C">
        <w:rPr>
          <w:noProof/>
          <w:sz w:val="24"/>
        </w:rPr>
        <w:t>2.</w:t>
      </w:r>
      <w:r w:rsidRPr="004E5A7C">
        <w:rPr>
          <w:rFonts w:asciiTheme="minorHAnsi" w:eastAsiaTheme="minorEastAsia" w:hAnsiTheme="minorHAnsi" w:cstheme="minorBidi"/>
          <w:noProof/>
          <w:sz w:val="28"/>
          <w:szCs w:val="22"/>
          <w:lang w:val="vi-VN" w:eastAsia="vi-VN"/>
        </w:rPr>
        <w:tab/>
      </w:r>
      <w:r w:rsidRPr="004E5A7C">
        <w:rPr>
          <w:noProof/>
          <w:sz w:val="24"/>
        </w:rPr>
        <w:t>Chi tiết Actor:</w:t>
      </w:r>
      <w:r w:rsidRPr="004E5A7C">
        <w:rPr>
          <w:noProof/>
          <w:sz w:val="24"/>
        </w:rPr>
        <w:tab/>
      </w:r>
      <w:r w:rsidRPr="004E5A7C">
        <w:rPr>
          <w:noProof/>
          <w:sz w:val="24"/>
        </w:rPr>
        <w:fldChar w:fldCharType="begin"/>
      </w:r>
      <w:r w:rsidRPr="004E5A7C">
        <w:rPr>
          <w:noProof/>
          <w:sz w:val="24"/>
        </w:rPr>
        <w:instrText xml:space="preserve"> PAGEREF _Toc46432064 \h </w:instrText>
      </w:r>
      <w:r w:rsidRPr="004E5A7C">
        <w:rPr>
          <w:noProof/>
          <w:sz w:val="24"/>
        </w:rPr>
      </w:r>
      <w:r w:rsidRPr="004E5A7C">
        <w:rPr>
          <w:noProof/>
          <w:sz w:val="24"/>
        </w:rPr>
        <w:fldChar w:fldCharType="separate"/>
      </w:r>
      <w:r w:rsidR="00157D18">
        <w:rPr>
          <w:noProof/>
          <w:sz w:val="24"/>
        </w:rPr>
        <w:t>4</w:t>
      </w:r>
      <w:r w:rsidRPr="004E5A7C">
        <w:rPr>
          <w:noProof/>
          <w:sz w:val="24"/>
        </w:rPr>
        <w:fldChar w:fldCharType="end"/>
      </w:r>
    </w:p>
    <w:p w14:paraId="6C7B6DD6" w14:textId="77777777" w:rsidR="004E5A7C" w:rsidRPr="004E5A7C" w:rsidRDefault="004E5A7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8"/>
          <w:szCs w:val="22"/>
          <w:lang w:val="vi-VN" w:eastAsia="vi-VN"/>
        </w:rPr>
      </w:pPr>
      <w:r w:rsidRPr="004E5A7C">
        <w:rPr>
          <w:noProof/>
          <w:sz w:val="24"/>
        </w:rPr>
        <w:t>2.1</w:t>
      </w:r>
      <w:r w:rsidRPr="004E5A7C">
        <w:rPr>
          <w:rFonts w:asciiTheme="minorHAnsi" w:eastAsiaTheme="minorEastAsia" w:hAnsiTheme="minorHAnsi" w:cstheme="minorBidi"/>
          <w:noProof/>
          <w:sz w:val="28"/>
          <w:szCs w:val="22"/>
          <w:lang w:val="vi-VN" w:eastAsia="vi-VN"/>
        </w:rPr>
        <w:tab/>
      </w:r>
      <w:r w:rsidRPr="004E5A7C">
        <w:rPr>
          <w:noProof/>
          <w:sz w:val="24"/>
        </w:rPr>
        <w:t>Actor: Người dùng:</w:t>
      </w:r>
      <w:r w:rsidRPr="004E5A7C">
        <w:rPr>
          <w:noProof/>
          <w:sz w:val="24"/>
        </w:rPr>
        <w:tab/>
      </w:r>
      <w:r w:rsidRPr="004E5A7C">
        <w:rPr>
          <w:noProof/>
          <w:sz w:val="24"/>
        </w:rPr>
        <w:fldChar w:fldCharType="begin"/>
      </w:r>
      <w:r w:rsidRPr="004E5A7C">
        <w:rPr>
          <w:noProof/>
          <w:sz w:val="24"/>
        </w:rPr>
        <w:instrText xml:space="preserve"> PAGEREF _Toc46432065 \h </w:instrText>
      </w:r>
      <w:r w:rsidRPr="004E5A7C">
        <w:rPr>
          <w:noProof/>
          <w:sz w:val="24"/>
        </w:rPr>
      </w:r>
      <w:r w:rsidRPr="004E5A7C">
        <w:rPr>
          <w:noProof/>
          <w:sz w:val="24"/>
        </w:rPr>
        <w:fldChar w:fldCharType="separate"/>
      </w:r>
      <w:r w:rsidR="00157D18">
        <w:rPr>
          <w:noProof/>
          <w:sz w:val="24"/>
        </w:rPr>
        <w:t>4</w:t>
      </w:r>
      <w:r w:rsidRPr="004E5A7C">
        <w:rPr>
          <w:noProof/>
          <w:sz w:val="24"/>
        </w:rPr>
        <w:fldChar w:fldCharType="end"/>
      </w:r>
    </w:p>
    <w:p w14:paraId="56318F85" w14:textId="77777777" w:rsidR="004E5A7C" w:rsidRPr="004E5A7C" w:rsidRDefault="004E5A7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8"/>
          <w:szCs w:val="22"/>
          <w:lang w:val="vi-VN" w:eastAsia="vi-VN"/>
        </w:rPr>
      </w:pPr>
      <w:r w:rsidRPr="004E5A7C">
        <w:rPr>
          <w:noProof/>
          <w:sz w:val="24"/>
        </w:rPr>
        <w:t>2.2</w:t>
      </w:r>
      <w:r w:rsidRPr="004E5A7C">
        <w:rPr>
          <w:rFonts w:asciiTheme="minorHAnsi" w:eastAsiaTheme="minorEastAsia" w:hAnsiTheme="minorHAnsi" w:cstheme="minorBidi"/>
          <w:noProof/>
          <w:sz w:val="28"/>
          <w:szCs w:val="22"/>
          <w:lang w:val="vi-VN" w:eastAsia="vi-VN"/>
        </w:rPr>
        <w:tab/>
      </w:r>
      <w:r w:rsidRPr="004E5A7C">
        <w:rPr>
          <w:noProof/>
          <w:sz w:val="24"/>
        </w:rPr>
        <w:t>Actor: Người dùng chưa đăng nhập</w:t>
      </w:r>
      <w:r w:rsidRPr="004E5A7C">
        <w:rPr>
          <w:noProof/>
          <w:sz w:val="24"/>
        </w:rPr>
        <w:tab/>
      </w:r>
      <w:r w:rsidRPr="004E5A7C">
        <w:rPr>
          <w:noProof/>
          <w:sz w:val="24"/>
        </w:rPr>
        <w:fldChar w:fldCharType="begin"/>
      </w:r>
      <w:r w:rsidRPr="004E5A7C">
        <w:rPr>
          <w:noProof/>
          <w:sz w:val="24"/>
        </w:rPr>
        <w:instrText xml:space="preserve"> PAGEREF _Toc46432066 \h </w:instrText>
      </w:r>
      <w:r w:rsidRPr="004E5A7C">
        <w:rPr>
          <w:noProof/>
          <w:sz w:val="24"/>
        </w:rPr>
      </w:r>
      <w:r w:rsidRPr="004E5A7C">
        <w:rPr>
          <w:noProof/>
          <w:sz w:val="24"/>
        </w:rPr>
        <w:fldChar w:fldCharType="separate"/>
      </w:r>
      <w:r w:rsidR="00157D18">
        <w:rPr>
          <w:noProof/>
          <w:sz w:val="24"/>
        </w:rPr>
        <w:t>4</w:t>
      </w:r>
      <w:r w:rsidRPr="004E5A7C">
        <w:rPr>
          <w:noProof/>
          <w:sz w:val="24"/>
        </w:rPr>
        <w:fldChar w:fldCharType="end"/>
      </w:r>
    </w:p>
    <w:p w14:paraId="465BC6FE" w14:textId="77777777" w:rsidR="004E5A7C" w:rsidRPr="004E5A7C" w:rsidRDefault="004E5A7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8"/>
          <w:szCs w:val="22"/>
          <w:lang w:val="vi-VN" w:eastAsia="vi-VN"/>
        </w:rPr>
      </w:pPr>
      <w:r w:rsidRPr="004E5A7C">
        <w:rPr>
          <w:noProof/>
          <w:sz w:val="24"/>
        </w:rPr>
        <w:t>3.</w:t>
      </w:r>
      <w:r w:rsidRPr="004E5A7C">
        <w:rPr>
          <w:rFonts w:asciiTheme="minorHAnsi" w:eastAsiaTheme="minorEastAsia" w:hAnsiTheme="minorHAnsi" w:cstheme="minorBidi"/>
          <w:noProof/>
          <w:sz w:val="28"/>
          <w:szCs w:val="22"/>
          <w:lang w:val="vi-VN" w:eastAsia="vi-VN"/>
        </w:rPr>
        <w:tab/>
      </w:r>
      <w:r w:rsidRPr="004E5A7C">
        <w:rPr>
          <w:noProof/>
          <w:sz w:val="24"/>
        </w:rPr>
        <w:t>Đặc tả use-case</w:t>
      </w:r>
      <w:r w:rsidRPr="004E5A7C">
        <w:rPr>
          <w:noProof/>
          <w:sz w:val="24"/>
        </w:rPr>
        <w:tab/>
      </w:r>
      <w:r w:rsidRPr="004E5A7C">
        <w:rPr>
          <w:noProof/>
          <w:sz w:val="24"/>
        </w:rPr>
        <w:fldChar w:fldCharType="begin"/>
      </w:r>
      <w:r w:rsidRPr="004E5A7C">
        <w:rPr>
          <w:noProof/>
          <w:sz w:val="24"/>
        </w:rPr>
        <w:instrText xml:space="preserve"> PAGEREF _Toc46432067 \h </w:instrText>
      </w:r>
      <w:r w:rsidRPr="004E5A7C">
        <w:rPr>
          <w:noProof/>
          <w:sz w:val="24"/>
        </w:rPr>
      </w:r>
      <w:r w:rsidRPr="004E5A7C">
        <w:rPr>
          <w:noProof/>
          <w:sz w:val="24"/>
        </w:rPr>
        <w:fldChar w:fldCharType="separate"/>
      </w:r>
      <w:r w:rsidR="00157D18">
        <w:rPr>
          <w:noProof/>
          <w:sz w:val="24"/>
        </w:rPr>
        <w:t>5</w:t>
      </w:r>
      <w:r w:rsidRPr="004E5A7C">
        <w:rPr>
          <w:noProof/>
          <w:sz w:val="24"/>
        </w:rPr>
        <w:fldChar w:fldCharType="end"/>
      </w:r>
    </w:p>
    <w:p w14:paraId="49EDEAC5" w14:textId="77777777" w:rsidR="004E5A7C" w:rsidRPr="004E5A7C" w:rsidRDefault="004E5A7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8"/>
          <w:szCs w:val="22"/>
          <w:lang w:val="vi-VN" w:eastAsia="vi-VN"/>
        </w:rPr>
      </w:pPr>
      <w:r w:rsidRPr="004E5A7C">
        <w:rPr>
          <w:noProof/>
          <w:sz w:val="24"/>
        </w:rPr>
        <w:t>3.1</w:t>
      </w:r>
      <w:r w:rsidRPr="004E5A7C">
        <w:rPr>
          <w:rFonts w:asciiTheme="minorHAnsi" w:eastAsiaTheme="minorEastAsia" w:hAnsiTheme="minorHAnsi" w:cstheme="minorBidi"/>
          <w:noProof/>
          <w:sz w:val="28"/>
          <w:szCs w:val="22"/>
          <w:lang w:val="vi-VN" w:eastAsia="vi-VN"/>
        </w:rPr>
        <w:tab/>
      </w:r>
      <w:r w:rsidRPr="004E5A7C">
        <w:rPr>
          <w:noProof/>
          <w:sz w:val="24"/>
        </w:rPr>
        <w:t>Use-case: Tìm kiếm xe</w:t>
      </w:r>
      <w:r w:rsidRPr="004E5A7C">
        <w:rPr>
          <w:noProof/>
          <w:sz w:val="24"/>
        </w:rPr>
        <w:tab/>
      </w:r>
      <w:r w:rsidRPr="004E5A7C">
        <w:rPr>
          <w:noProof/>
          <w:sz w:val="24"/>
        </w:rPr>
        <w:fldChar w:fldCharType="begin"/>
      </w:r>
      <w:r w:rsidRPr="004E5A7C">
        <w:rPr>
          <w:noProof/>
          <w:sz w:val="24"/>
        </w:rPr>
        <w:instrText xml:space="preserve"> PAGEREF _Toc46432068 \h </w:instrText>
      </w:r>
      <w:r w:rsidRPr="004E5A7C">
        <w:rPr>
          <w:noProof/>
          <w:sz w:val="24"/>
        </w:rPr>
      </w:r>
      <w:r w:rsidRPr="004E5A7C">
        <w:rPr>
          <w:noProof/>
          <w:sz w:val="24"/>
        </w:rPr>
        <w:fldChar w:fldCharType="separate"/>
      </w:r>
      <w:r w:rsidR="00157D18">
        <w:rPr>
          <w:noProof/>
          <w:sz w:val="24"/>
        </w:rPr>
        <w:t>5</w:t>
      </w:r>
      <w:r w:rsidRPr="004E5A7C">
        <w:rPr>
          <w:noProof/>
          <w:sz w:val="24"/>
        </w:rPr>
        <w:fldChar w:fldCharType="end"/>
      </w:r>
    </w:p>
    <w:p w14:paraId="47546201" w14:textId="77777777" w:rsidR="004E5A7C" w:rsidRPr="004E5A7C" w:rsidRDefault="004E5A7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8"/>
          <w:szCs w:val="22"/>
          <w:lang w:val="vi-VN" w:eastAsia="vi-VN"/>
        </w:rPr>
      </w:pPr>
      <w:r w:rsidRPr="004E5A7C">
        <w:rPr>
          <w:noProof/>
          <w:sz w:val="24"/>
        </w:rPr>
        <w:t>3.2</w:t>
      </w:r>
      <w:r w:rsidRPr="004E5A7C">
        <w:rPr>
          <w:rFonts w:asciiTheme="minorHAnsi" w:eastAsiaTheme="minorEastAsia" w:hAnsiTheme="minorHAnsi" w:cstheme="minorBidi"/>
          <w:noProof/>
          <w:sz w:val="28"/>
          <w:szCs w:val="22"/>
          <w:lang w:val="vi-VN" w:eastAsia="vi-VN"/>
        </w:rPr>
        <w:tab/>
      </w:r>
      <w:r w:rsidRPr="004E5A7C">
        <w:rPr>
          <w:noProof/>
          <w:sz w:val="24"/>
        </w:rPr>
        <w:t>Use-case: So sánh xe</w:t>
      </w:r>
      <w:r w:rsidRPr="004E5A7C">
        <w:rPr>
          <w:noProof/>
          <w:sz w:val="24"/>
        </w:rPr>
        <w:tab/>
      </w:r>
      <w:r w:rsidRPr="004E5A7C">
        <w:rPr>
          <w:noProof/>
          <w:sz w:val="24"/>
        </w:rPr>
        <w:fldChar w:fldCharType="begin"/>
      </w:r>
      <w:r w:rsidRPr="004E5A7C">
        <w:rPr>
          <w:noProof/>
          <w:sz w:val="24"/>
        </w:rPr>
        <w:instrText xml:space="preserve"> PAGEREF _Toc46432069 \h </w:instrText>
      </w:r>
      <w:r w:rsidRPr="004E5A7C">
        <w:rPr>
          <w:noProof/>
          <w:sz w:val="24"/>
        </w:rPr>
      </w:r>
      <w:r w:rsidRPr="004E5A7C">
        <w:rPr>
          <w:noProof/>
          <w:sz w:val="24"/>
        </w:rPr>
        <w:fldChar w:fldCharType="separate"/>
      </w:r>
      <w:r w:rsidR="00157D18">
        <w:rPr>
          <w:noProof/>
          <w:sz w:val="24"/>
        </w:rPr>
        <w:t>6</w:t>
      </w:r>
      <w:r w:rsidRPr="004E5A7C">
        <w:rPr>
          <w:noProof/>
          <w:sz w:val="24"/>
        </w:rPr>
        <w:fldChar w:fldCharType="end"/>
      </w:r>
    </w:p>
    <w:p w14:paraId="0B40A36C" w14:textId="77777777" w:rsidR="004E5A7C" w:rsidRDefault="004E5A7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4E5A7C">
        <w:rPr>
          <w:noProof/>
          <w:sz w:val="24"/>
        </w:rPr>
        <w:t>3.3</w:t>
      </w:r>
      <w:r w:rsidRPr="004E5A7C">
        <w:rPr>
          <w:rFonts w:asciiTheme="minorHAnsi" w:eastAsiaTheme="minorEastAsia" w:hAnsiTheme="minorHAnsi" w:cstheme="minorBidi"/>
          <w:noProof/>
          <w:sz w:val="28"/>
          <w:szCs w:val="22"/>
          <w:lang w:val="vi-VN" w:eastAsia="vi-VN"/>
        </w:rPr>
        <w:tab/>
      </w:r>
      <w:r w:rsidRPr="004E5A7C">
        <w:rPr>
          <w:noProof/>
          <w:sz w:val="24"/>
        </w:rPr>
        <w:t>Use-case : Yêu thích xe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_Toc46432070 \h </w:instrText>
      </w:r>
      <w:r>
        <w:rPr>
          <w:noProof/>
        </w:rPr>
      </w:r>
      <w:r>
        <w:rPr>
          <w:noProof/>
        </w:rPr>
        <w:fldChar w:fldCharType="separate"/>
      </w:r>
      <w:r w:rsidR="00157D18">
        <w:rPr>
          <w:noProof/>
        </w:rPr>
        <w:t>6</w:t>
      </w:r>
      <w:r>
        <w:rPr>
          <w:noProof/>
        </w:rPr>
        <w:fldChar w:fldCharType="end"/>
      </w:r>
    </w:p>
    <w:p w14:paraId="0E263393" w14:textId="77777777" w:rsidR="004E3DCC" w:rsidRPr="00B403BD" w:rsidRDefault="00630073" w:rsidP="004E3DCC">
      <w:pPr>
        <w:rPr>
          <w:sz w:val="24"/>
          <w:lang w:val="vi-VN"/>
        </w:rPr>
      </w:pPr>
      <w:r w:rsidRPr="00B403BD">
        <w:rPr>
          <w:sz w:val="24"/>
        </w:rPr>
        <w:fldChar w:fldCharType="end"/>
      </w:r>
      <w:r w:rsidRPr="00B403BD">
        <w:rPr>
          <w:sz w:val="24"/>
          <w:lang w:val="vi-VN"/>
        </w:rPr>
        <w:br w:type="page"/>
      </w:r>
    </w:p>
    <w:p w14:paraId="6A954805" w14:textId="36D9FDC0" w:rsidR="004E3DCC" w:rsidRDefault="0047644D" w:rsidP="00876F9C">
      <w:pPr>
        <w:pStyle w:val="Heading1"/>
      </w:pPr>
      <w:bookmarkStart w:id="0" w:name="_Toc46432063"/>
      <w:r>
        <w:lastRenderedPageBreak/>
        <w:t>Mô hình use-case</w:t>
      </w:r>
      <w:bookmarkEnd w:id="0"/>
    </w:p>
    <w:p w14:paraId="15154E92" w14:textId="501B1937" w:rsidR="004E3DCC" w:rsidRDefault="004E3DCC" w:rsidP="004078A2">
      <w:pPr>
        <w:jc w:val="center"/>
        <w:rPr>
          <w:color w:val="2207E9"/>
        </w:rPr>
      </w:pPr>
    </w:p>
    <w:p w14:paraId="3AA32B19" w14:textId="363D1497" w:rsidR="003D5483" w:rsidRDefault="00BF7FCB" w:rsidP="004078A2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604BB10E" wp14:editId="728F5D51">
            <wp:extent cx="594360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FDB2" w14:textId="77777777" w:rsidR="004E3DCC" w:rsidRDefault="004E3DCC" w:rsidP="004E3DCC"/>
    <w:p w14:paraId="4C684120" w14:textId="49B72301" w:rsidR="00B427D8" w:rsidRDefault="0047644D" w:rsidP="00B427D8">
      <w:pPr>
        <w:pStyle w:val="Heading1"/>
      </w:pPr>
      <w:bookmarkStart w:id="1" w:name="_Toc46432064"/>
      <w:r>
        <w:t>Chi tiết Actor</w:t>
      </w:r>
      <w:r w:rsidR="00B427D8">
        <w:t>:</w:t>
      </w:r>
      <w:bookmarkEnd w:id="1"/>
    </w:p>
    <w:p w14:paraId="670D49AA" w14:textId="30A4349E" w:rsidR="00B427D8" w:rsidRDefault="00B427D8" w:rsidP="00B427D8">
      <w:pPr>
        <w:pStyle w:val="Heading2"/>
      </w:pPr>
      <w:bookmarkStart w:id="2" w:name="_Toc46432065"/>
      <w:r>
        <w:t>Actor: Người dùng</w:t>
      </w:r>
      <w:r w:rsidR="00581144">
        <w:t>:</w:t>
      </w:r>
      <w:bookmarkEnd w:id="2"/>
    </w:p>
    <w:p w14:paraId="0D0B4545" w14:textId="271B15F5" w:rsidR="00B427D8" w:rsidRDefault="00B427D8" w:rsidP="00B427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B427D8" w14:paraId="3542246C" w14:textId="77777777" w:rsidTr="00B427D8">
        <w:tc>
          <w:tcPr>
            <w:tcW w:w="2093" w:type="dxa"/>
          </w:tcPr>
          <w:p w14:paraId="490ECB32" w14:textId="286829EE" w:rsidR="00B427D8" w:rsidRDefault="00B427D8" w:rsidP="00B427D8">
            <w:r>
              <w:t>Actor Name</w:t>
            </w:r>
          </w:p>
        </w:tc>
        <w:tc>
          <w:tcPr>
            <w:tcW w:w="7483" w:type="dxa"/>
          </w:tcPr>
          <w:p w14:paraId="57961F78" w14:textId="09480D02" w:rsidR="00B427D8" w:rsidRDefault="00B427D8" w:rsidP="00B427D8">
            <w:r>
              <w:t>Người dùng</w:t>
            </w:r>
          </w:p>
        </w:tc>
      </w:tr>
      <w:tr w:rsidR="00B427D8" w14:paraId="6ABD8E35" w14:textId="77777777" w:rsidTr="00B427D8">
        <w:tc>
          <w:tcPr>
            <w:tcW w:w="2093" w:type="dxa"/>
          </w:tcPr>
          <w:p w14:paraId="457C174E" w14:textId="41B84B33" w:rsidR="00B427D8" w:rsidRDefault="00B427D8" w:rsidP="00B427D8">
            <w:r>
              <w:t>Brief description</w:t>
            </w:r>
          </w:p>
        </w:tc>
        <w:tc>
          <w:tcPr>
            <w:tcW w:w="7483" w:type="dxa"/>
          </w:tcPr>
          <w:p w14:paraId="4496DD88" w14:textId="5342B796" w:rsidR="00B427D8" w:rsidRDefault="00157D18" w:rsidP="00B427D8">
            <w:r>
              <w:t>Actor “Người dùng” tương tác với ứng dụng Luxury Vehicle</w:t>
            </w:r>
          </w:p>
        </w:tc>
      </w:tr>
      <w:tr w:rsidR="00B427D8" w14:paraId="25C4B3CD" w14:textId="77777777" w:rsidTr="00B427D8">
        <w:tc>
          <w:tcPr>
            <w:tcW w:w="2093" w:type="dxa"/>
          </w:tcPr>
          <w:p w14:paraId="0505855D" w14:textId="4C4CD97A" w:rsidR="00B427D8" w:rsidRDefault="00B427D8" w:rsidP="00B427D8">
            <w:r>
              <w:t>User characteristics</w:t>
            </w:r>
          </w:p>
        </w:tc>
        <w:tc>
          <w:tcPr>
            <w:tcW w:w="7483" w:type="dxa"/>
          </w:tcPr>
          <w:p w14:paraId="1E7D9EFC" w14:textId="4EFA0FF1" w:rsidR="00B403BD" w:rsidRPr="00B403BD" w:rsidRDefault="00B403BD" w:rsidP="00B403BD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Thu nhập hằng tháng: 50 triệu</w:t>
            </w:r>
          </w:p>
          <w:p w14:paraId="5448E603" w14:textId="45A0DB44" w:rsidR="00B403BD" w:rsidRPr="00B403BD" w:rsidRDefault="00B403BD" w:rsidP="00B403BD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Biết sử dụng smart phone, máy tính</w:t>
            </w:r>
          </w:p>
          <w:p w14:paraId="0BACF156" w14:textId="35672EEC" w:rsidR="00B403BD" w:rsidRPr="00B403BD" w:rsidRDefault="00B403BD" w:rsidP="00B403BD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Kỹ năng dùng điện thoại thông thạo</w:t>
            </w:r>
          </w:p>
          <w:p w14:paraId="04B32778" w14:textId="1601B186" w:rsidR="00B403BD" w:rsidRPr="00B403BD" w:rsidRDefault="00B403BD" w:rsidP="00B403BD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Thường xuyên sử dụng điện thoại</w:t>
            </w:r>
          </w:p>
          <w:p w14:paraId="3DA0B139" w14:textId="77777777" w:rsidR="00B403BD" w:rsidRDefault="00B403BD" w:rsidP="00B403BD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Độ tuổi: 28 tuổi</w:t>
            </w:r>
          </w:p>
          <w:p w14:paraId="3FD9E8CC" w14:textId="58BBA987" w:rsidR="00B427D8" w:rsidRPr="00B403BD" w:rsidRDefault="00B403BD" w:rsidP="00B403BD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Giới tính: Nam và nữ</w:t>
            </w:r>
          </w:p>
        </w:tc>
      </w:tr>
      <w:tr w:rsidR="00B403BD" w14:paraId="0F3C7DF5" w14:textId="77777777" w:rsidTr="00B427D8">
        <w:tc>
          <w:tcPr>
            <w:tcW w:w="2093" w:type="dxa"/>
          </w:tcPr>
          <w:p w14:paraId="3C310FF7" w14:textId="52F85BE1" w:rsidR="00B403BD" w:rsidRDefault="00B403BD" w:rsidP="00B427D8">
            <w:r>
              <w:t>User role</w:t>
            </w:r>
          </w:p>
        </w:tc>
        <w:tc>
          <w:tcPr>
            <w:tcW w:w="7483" w:type="dxa"/>
          </w:tcPr>
          <w:p w14:paraId="413E5480" w14:textId="48664F16" w:rsidR="00B403BD" w:rsidRDefault="00B403BD" w:rsidP="00B403BD">
            <w:r>
              <w:t>Người dùng</w:t>
            </w:r>
          </w:p>
        </w:tc>
      </w:tr>
    </w:tbl>
    <w:p w14:paraId="6BBD5306" w14:textId="77777777" w:rsidR="00B427D8" w:rsidRDefault="00B427D8" w:rsidP="00B427D8"/>
    <w:p w14:paraId="72ADA650" w14:textId="77777777" w:rsidR="00B427D8" w:rsidRDefault="00B427D8" w:rsidP="00B427D8"/>
    <w:p w14:paraId="0AD23CE2" w14:textId="3FCA4570" w:rsidR="00B427D8" w:rsidRDefault="004E5A7C" w:rsidP="004E5A7C">
      <w:pPr>
        <w:pStyle w:val="Heading2"/>
      </w:pPr>
      <w:bookmarkStart w:id="3" w:name="_Toc46432066"/>
      <w:r>
        <w:t>Actor: Người dùng chưa đăng nhập</w:t>
      </w:r>
      <w:bookmarkEnd w:id="3"/>
    </w:p>
    <w:p w14:paraId="596D95B6" w14:textId="77777777" w:rsidR="006E0B65" w:rsidRPr="006E0B65" w:rsidRDefault="006E0B65" w:rsidP="006E0B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6E0B65" w14:paraId="5D84A769" w14:textId="77777777" w:rsidTr="00C90DBB">
        <w:tc>
          <w:tcPr>
            <w:tcW w:w="2093" w:type="dxa"/>
          </w:tcPr>
          <w:p w14:paraId="163829E1" w14:textId="77777777" w:rsidR="006E0B65" w:rsidRDefault="006E0B65" w:rsidP="00C90DBB">
            <w:r>
              <w:t>Actor Name</w:t>
            </w:r>
          </w:p>
        </w:tc>
        <w:tc>
          <w:tcPr>
            <w:tcW w:w="7483" w:type="dxa"/>
          </w:tcPr>
          <w:p w14:paraId="03AB4BB9" w14:textId="777328AE" w:rsidR="006E0B65" w:rsidRDefault="006E0B65" w:rsidP="00C90DBB">
            <w:r>
              <w:t>Người dùng</w:t>
            </w:r>
            <w:r>
              <w:t xml:space="preserve"> chưa đăng nhập</w:t>
            </w:r>
          </w:p>
        </w:tc>
      </w:tr>
      <w:tr w:rsidR="006E0B65" w14:paraId="49247276" w14:textId="77777777" w:rsidTr="00C90DBB">
        <w:tc>
          <w:tcPr>
            <w:tcW w:w="2093" w:type="dxa"/>
          </w:tcPr>
          <w:p w14:paraId="4517519E" w14:textId="77777777" w:rsidR="006E0B65" w:rsidRDefault="006E0B65" w:rsidP="00C90DBB">
            <w:r>
              <w:t>Brief description</w:t>
            </w:r>
          </w:p>
        </w:tc>
        <w:tc>
          <w:tcPr>
            <w:tcW w:w="7483" w:type="dxa"/>
          </w:tcPr>
          <w:p w14:paraId="2AA2F883" w14:textId="28B0BD9E" w:rsidR="006E0B65" w:rsidRDefault="006E0B65" w:rsidP="006E0B65">
            <w:r w:rsidRPr="006E0B65">
              <w:t xml:space="preserve">Kế thừa từ actor “Người dùng”. Là trường hợp đặc biệt của actor “Người dùng”, </w:t>
            </w:r>
            <w:r w:rsidRPr="006E0B65">
              <w:lastRenderedPageBreak/>
              <w:t>người dùng này thể hiệ</w:t>
            </w:r>
            <w:r>
              <w:t xml:space="preserve">n chưa </w:t>
            </w:r>
            <w:r w:rsidRPr="006E0B65">
              <w:t>vào hệ thống</w:t>
            </w:r>
          </w:p>
        </w:tc>
      </w:tr>
      <w:tr w:rsidR="006E0B65" w14:paraId="7E03558E" w14:textId="77777777" w:rsidTr="00C90DBB">
        <w:tc>
          <w:tcPr>
            <w:tcW w:w="2093" w:type="dxa"/>
          </w:tcPr>
          <w:p w14:paraId="1647ED8A" w14:textId="77777777" w:rsidR="006E0B65" w:rsidRDefault="006E0B65" w:rsidP="00C90DBB">
            <w:r>
              <w:lastRenderedPageBreak/>
              <w:t>User characteristics</w:t>
            </w:r>
          </w:p>
        </w:tc>
        <w:tc>
          <w:tcPr>
            <w:tcW w:w="7483" w:type="dxa"/>
          </w:tcPr>
          <w:p w14:paraId="60708459" w14:textId="77777777" w:rsidR="006E0B65" w:rsidRPr="00B403BD" w:rsidRDefault="006E0B65" w:rsidP="00C90DBB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Thu nhập hằng tháng: 50 triệu</w:t>
            </w:r>
          </w:p>
          <w:p w14:paraId="57923388" w14:textId="77777777" w:rsidR="006E0B65" w:rsidRPr="00B403BD" w:rsidRDefault="006E0B65" w:rsidP="00C90DBB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Biết sử dụng smart phone, máy tính</w:t>
            </w:r>
          </w:p>
          <w:p w14:paraId="1ECFC326" w14:textId="77777777" w:rsidR="006E0B65" w:rsidRPr="00B403BD" w:rsidRDefault="006E0B65" w:rsidP="00C90DBB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Kỹ năng dùng điện thoại thông thạo</w:t>
            </w:r>
          </w:p>
          <w:p w14:paraId="237E3B02" w14:textId="77777777" w:rsidR="006E0B65" w:rsidRPr="00B403BD" w:rsidRDefault="006E0B65" w:rsidP="00C90DBB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Thường xuyên sử dụng điện thoại</w:t>
            </w:r>
          </w:p>
          <w:p w14:paraId="3CAA8A07" w14:textId="77777777" w:rsidR="006E0B65" w:rsidRDefault="006E0B65" w:rsidP="00C90DBB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Độ tuổi: 28 tuổi</w:t>
            </w:r>
          </w:p>
          <w:p w14:paraId="757E0143" w14:textId="77777777" w:rsidR="006E0B65" w:rsidRPr="00B403BD" w:rsidRDefault="006E0B65" w:rsidP="00C90DBB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Giới tính: Nam và nữ</w:t>
            </w:r>
          </w:p>
        </w:tc>
      </w:tr>
      <w:tr w:rsidR="006E0B65" w14:paraId="2771F26A" w14:textId="77777777" w:rsidTr="00C90DBB">
        <w:tc>
          <w:tcPr>
            <w:tcW w:w="2093" w:type="dxa"/>
          </w:tcPr>
          <w:p w14:paraId="60F63048" w14:textId="77777777" w:rsidR="006E0B65" w:rsidRDefault="006E0B65" w:rsidP="00C90DBB">
            <w:r>
              <w:t>User role</w:t>
            </w:r>
          </w:p>
        </w:tc>
        <w:tc>
          <w:tcPr>
            <w:tcW w:w="7483" w:type="dxa"/>
          </w:tcPr>
          <w:p w14:paraId="5FA71232" w14:textId="17EC9EB6" w:rsidR="006E0B65" w:rsidRDefault="006E0B65" w:rsidP="00C90DBB">
            <w:r>
              <w:t>Người dùng</w:t>
            </w:r>
            <w:r>
              <w:t xml:space="preserve"> chưa đăng nhập</w:t>
            </w:r>
          </w:p>
        </w:tc>
      </w:tr>
    </w:tbl>
    <w:p w14:paraId="3E765A48" w14:textId="77777777" w:rsidR="00B427D8" w:rsidRDefault="00B427D8" w:rsidP="00B427D8"/>
    <w:p w14:paraId="5C1552B6" w14:textId="14651498" w:rsidR="006E0B65" w:rsidRDefault="006E0B65" w:rsidP="006E0B65">
      <w:pPr>
        <w:pStyle w:val="Heading2"/>
      </w:pPr>
      <w:r>
        <w:t>Actor: Người dùng đã đăng nhập</w:t>
      </w:r>
    </w:p>
    <w:p w14:paraId="2BBD3348" w14:textId="77777777" w:rsidR="006E0B65" w:rsidRDefault="006E0B65" w:rsidP="006E0B65"/>
    <w:p w14:paraId="16CC33C4" w14:textId="77777777" w:rsidR="006E0B65" w:rsidRPr="006E0B65" w:rsidRDefault="006E0B65" w:rsidP="006E0B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83"/>
      </w:tblGrid>
      <w:tr w:rsidR="006E0B65" w14:paraId="50F95406" w14:textId="77777777" w:rsidTr="00C90DBB">
        <w:tc>
          <w:tcPr>
            <w:tcW w:w="2093" w:type="dxa"/>
          </w:tcPr>
          <w:p w14:paraId="666335BF" w14:textId="77777777" w:rsidR="006E0B65" w:rsidRDefault="006E0B65" w:rsidP="00C90DBB">
            <w:r>
              <w:t>Actor Name</w:t>
            </w:r>
          </w:p>
        </w:tc>
        <w:tc>
          <w:tcPr>
            <w:tcW w:w="7483" w:type="dxa"/>
          </w:tcPr>
          <w:p w14:paraId="0711CD30" w14:textId="77777777" w:rsidR="006E0B65" w:rsidRDefault="006E0B65" w:rsidP="00C90DBB">
            <w:r>
              <w:t>Người dùng</w:t>
            </w:r>
          </w:p>
        </w:tc>
      </w:tr>
      <w:tr w:rsidR="006E0B65" w14:paraId="68EF8667" w14:textId="77777777" w:rsidTr="00C90DBB">
        <w:tc>
          <w:tcPr>
            <w:tcW w:w="2093" w:type="dxa"/>
          </w:tcPr>
          <w:p w14:paraId="08193CC1" w14:textId="77777777" w:rsidR="006E0B65" w:rsidRDefault="006E0B65" w:rsidP="00C90DBB">
            <w:r>
              <w:t>Brief description</w:t>
            </w:r>
          </w:p>
        </w:tc>
        <w:tc>
          <w:tcPr>
            <w:tcW w:w="7483" w:type="dxa"/>
          </w:tcPr>
          <w:p w14:paraId="4B3C7208" w14:textId="37FB1AC2" w:rsidR="006E0B65" w:rsidRDefault="006E0B65" w:rsidP="00C90DBB">
            <w:r>
              <w:t>Kế thừa từ actor “Người dùng”. Là trường hợp đặc biệt của actor “Người dùng”, người dùng này thể hiện đã đăng nhập vào hệ thống</w:t>
            </w:r>
          </w:p>
        </w:tc>
      </w:tr>
      <w:tr w:rsidR="006E0B65" w14:paraId="4614364B" w14:textId="77777777" w:rsidTr="00C90DBB">
        <w:tc>
          <w:tcPr>
            <w:tcW w:w="2093" w:type="dxa"/>
          </w:tcPr>
          <w:p w14:paraId="48041407" w14:textId="77777777" w:rsidR="006E0B65" w:rsidRDefault="006E0B65" w:rsidP="00C90DBB">
            <w:r>
              <w:t>User characteristics</w:t>
            </w:r>
          </w:p>
        </w:tc>
        <w:tc>
          <w:tcPr>
            <w:tcW w:w="7483" w:type="dxa"/>
          </w:tcPr>
          <w:p w14:paraId="5F813EFC" w14:textId="77777777" w:rsidR="006E0B65" w:rsidRPr="00B403BD" w:rsidRDefault="006E0B65" w:rsidP="00C90DBB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Thu nhập hằng tháng: 50 triệu</w:t>
            </w:r>
          </w:p>
          <w:p w14:paraId="7C5A3FB5" w14:textId="77777777" w:rsidR="006E0B65" w:rsidRPr="00B403BD" w:rsidRDefault="006E0B65" w:rsidP="00C90DBB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Biết sử dụng smart phone, máy tính</w:t>
            </w:r>
          </w:p>
          <w:p w14:paraId="2D4AEDC1" w14:textId="77777777" w:rsidR="006E0B65" w:rsidRPr="00B403BD" w:rsidRDefault="006E0B65" w:rsidP="00C90DBB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Kỹ năng dùng điện thoại thông thạo</w:t>
            </w:r>
          </w:p>
          <w:p w14:paraId="2E8FC747" w14:textId="77777777" w:rsidR="006E0B65" w:rsidRPr="00B403BD" w:rsidRDefault="006E0B65" w:rsidP="00C90DBB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Thường xuyên sử dụng điện thoại</w:t>
            </w:r>
          </w:p>
          <w:p w14:paraId="5CDCB12E" w14:textId="77777777" w:rsidR="006E0B65" w:rsidRDefault="006E0B65" w:rsidP="00C90DBB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Độ tuổi: 28 tuổi</w:t>
            </w:r>
          </w:p>
          <w:p w14:paraId="19860901" w14:textId="77777777" w:rsidR="006E0B65" w:rsidRPr="00B403BD" w:rsidRDefault="006E0B65" w:rsidP="00C90DBB">
            <w:pPr>
              <w:pStyle w:val="ListParagraph"/>
              <w:numPr>
                <w:ilvl w:val="0"/>
                <w:numId w:val="31"/>
              </w:numPr>
              <w:ind w:left="459" w:hanging="284"/>
            </w:pPr>
            <w:r w:rsidRPr="00B403BD">
              <w:t>Giới tính: Nam và nữ</w:t>
            </w:r>
          </w:p>
        </w:tc>
      </w:tr>
      <w:tr w:rsidR="006E0B65" w14:paraId="742CDD43" w14:textId="77777777" w:rsidTr="00C90DBB">
        <w:tc>
          <w:tcPr>
            <w:tcW w:w="2093" w:type="dxa"/>
          </w:tcPr>
          <w:p w14:paraId="1073A74D" w14:textId="77777777" w:rsidR="006E0B65" w:rsidRDefault="006E0B65" w:rsidP="00C90DBB">
            <w:r>
              <w:t>User role</w:t>
            </w:r>
          </w:p>
        </w:tc>
        <w:tc>
          <w:tcPr>
            <w:tcW w:w="7483" w:type="dxa"/>
          </w:tcPr>
          <w:p w14:paraId="3FE5F676" w14:textId="373E4DFB" w:rsidR="006E0B65" w:rsidRDefault="006E0B65" w:rsidP="00C90DBB">
            <w:r>
              <w:t>Người dùng</w:t>
            </w:r>
            <w:r>
              <w:t xml:space="preserve"> đã đăng nhập vào hệ thống</w:t>
            </w:r>
          </w:p>
        </w:tc>
      </w:tr>
    </w:tbl>
    <w:p w14:paraId="39130A07" w14:textId="77777777" w:rsidR="006E0B65" w:rsidRDefault="006E0B65" w:rsidP="00B427D8"/>
    <w:p w14:paraId="78314FB8" w14:textId="77777777" w:rsidR="006E0B65" w:rsidRPr="00B427D8" w:rsidRDefault="006E0B65" w:rsidP="00B427D8"/>
    <w:p w14:paraId="19B242AC" w14:textId="0E1143FF" w:rsidR="00B427D8" w:rsidRPr="00B427D8" w:rsidRDefault="0047644D" w:rsidP="00B427D8">
      <w:pPr>
        <w:pStyle w:val="Heading1"/>
      </w:pPr>
      <w:bookmarkStart w:id="4" w:name="_Toc46432067"/>
      <w:r>
        <w:t>Đặc tả use-case</w:t>
      </w:r>
      <w:bookmarkEnd w:id="4"/>
    </w:p>
    <w:p w14:paraId="2CE106AD" w14:textId="1B09AD15" w:rsidR="004E3DCC" w:rsidRDefault="00B84F54" w:rsidP="00876F9C">
      <w:pPr>
        <w:pStyle w:val="Heading2"/>
      </w:pPr>
      <w:bookmarkStart w:id="5" w:name="_Toc46432068"/>
      <w:r>
        <w:t xml:space="preserve">Use-case: </w:t>
      </w:r>
      <w:r w:rsidR="007A29EF">
        <w:t>Tìm kiếm xe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14:paraId="287889AA" w14:textId="77777777" w:rsidTr="00644A23">
        <w:tc>
          <w:tcPr>
            <w:tcW w:w="2088" w:type="dxa"/>
          </w:tcPr>
          <w:p w14:paraId="066D262F" w14:textId="77777777" w:rsidR="004E3DCC" w:rsidRDefault="004E3DCC" w:rsidP="00644A23">
            <w:r>
              <w:t>Use case Name</w:t>
            </w:r>
          </w:p>
          <w:p w14:paraId="4FC9E3D4" w14:textId="7FDF1A80" w:rsidR="005B7774" w:rsidRDefault="005B7774" w:rsidP="00644A23">
            <w:r>
              <w:t>(Tên use-case)</w:t>
            </w:r>
          </w:p>
        </w:tc>
        <w:tc>
          <w:tcPr>
            <w:tcW w:w="7488" w:type="dxa"/>
          </w:tcPr>
          <w:p w14:paraId="0F3612B6" w14:textId="600594BF" w:rsidR="004E3DCC" w:rsidRDefault="00593A4B" w:rsidP="00593A4B">
            <w:r>
              <w:t>Tìm kiếm xe</w:t>
            </w:r>
            <w:r w:rsidR="000C5EAE">
              <w:t>.</w:t>
            </w:r>
          </w:p>
        </w:tc>
      </w:tr>
      <w:tr w:rsidR="004E3DCC" w14:paraId="68C3EDFE" w14:textId="77777777" w:rsidTr="00644A23">
        <w:tc>
          <w:tcPr>
            <w:tcW w:w="2088" w:type="dxa"/>
          </w:tcPr>
          <w:p w14:paraId="2D08917E" w14:textId="77777777" w:rsidR="004E3DCC" w:rsidRDefault="004E3DCC" w:rsidP="00644A23">
            <w:r>
              <w:t>Brief description</w:t>
            </w:r>
          </w:p>
          <w:p w14:paraId="3346056B" w14:textId="3BBD65F4" w:rsidR="005B7774" w:rsidRDefault="005B7774" w:rsidP="00644A23">
            <w:r>
              <w:t>(Mô tả)</w:t>
            </w:r>
          </w:p>
        </w:tc>
        <w:tc>
          <w:tcPr>
            <w:tcW w:w="7488" w:type="dxa"/>
          </w:tcPr>
          <w:p w14:paraId="204A985D" w14:textId="53350747" w:rsidR="00593A4B" w:rsidRDefault="007A29EF" w:rsidP="007A29EF">
            <w:r>
              <w:t>Use case này mô tả cách Người dùng tìm kiếm xe</w:t>
            </w:r>
          </w:p>
        </w:tc>
      </w:tr>
      <w:tr w:rsidR="004E3DCC" w14:paraId="7A0C2E99" w14:textId="77777777" w:rsidTr="00644A23">
        <w:tc>
          <w:tcPr>
            <w:tcW w:w="2088" w:type="dxa"/>
          </w:tcPr>
          <w:p w14:paraId="6BFD25BE" w14:textId="77777777" w:rsidR="004E3DCC" w:rsidRDefault="004E3DCC" w:rsidP="00644A23">
            <w:r>
              <w:t>Actors</w:t>
            </w:r>
          </w:p>
          <w:p w14:paraId="3F8E0AAE" w14:textId="684C9A8B" w:rsidR="005B7774" w:rsidRDefault="005B7774" w:rsidP="00644A23">
            <w:r>
              <w:t>(Actors)</w:t>
            </w:r>
          </w:p>
        </w:tc>
        <w:tc>
          <w:tcPr>
            <w:tcW w:w="7488" w:type="dxa"/>
          </w:tcPr>
          <w:p w14:paraId="473C9425" w14:textId="4DBDF2B5" w:rsidR="004E3DCC" w:rsidRDefault="00593A4B" w:rsidP="00593A4B">
            <w:r>
              <w:t>Người dùng</w:t>
            </w:r>
          </w:p>
        </w:tc>
      </w:tr>
      <w:tr w:rsidR="004E3DCC" w14:paraId="1DF2CA70" w14:textId="77777777" w:rsidTr="00644A23">
        <w:tc>
          <w:tcPr>
            <w:tcW w:w="2088" w:type="dxa"/>
          </w:tcPr>
          <w:p w14:paraId="5DD1A8A7" w14:textId="77777777" w:rsidR="004E3DCC" w:rsidRDefault="004E3DCC" w:rsidP="00644A23">
            <w:r>
              <w:t>Basic Flow</w:t>
            </w:r>
          </w:p>
          <w:p w14:paraId="406497A5" w14:textId="357830DE" w:rsidR="005B7774" w:rsidRDefault="005B7774" w:rsidP="00644A23">
            <w:r>
              <w:t>(Luồng cơ bản)</w:t>
            </w:r>
          </w:p>
        </w:tc>
        <w:tc>
          <w:tcPr>
            <w:tcW w:w="7488" w:type="dxa"/>
          </w:tcPr>
          <w:p w14:paraId="6E1A7CB7" w14:textId="3438AC8A" w:rsidR="00804E89" w:rsidRDefault="003224D9" w:rsidP="00644A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Người dùng</w:t>
            </w:r>
            <w:r w:rsidR="00593A4B">
              <w:t xml:space="preserve"> chọn biểu tượng “icon kính lúp”</w:t>
            </w:r>
          </w:p>
          <w:p w14:paraId="6E40A91E" w14:textId="6CBB979B" w:rsidR="007A29EF" w:rsidRDefault="007A29EF" w:rsidP="00644A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Hệ thống hiển thị màn hình tìm kiếm</w:t>
            </w:r>
          </w:p>
          <w:p w14:paraId="092F6847" w14:textId="69417BB5" w:rsidR="004E3DCC" w:rsidRPr="002C7CB2" w:rsidRDefault="00593A4B" w:rsidP="00644A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Hệ thống đề nghị người dùng lựa chọn các tiêu chí để tìm kiếm xe</w:t>
            </w:r>
          </w:p>
          <w:p w14:paraId="7AC01F91" w14:textId="6E3A08BD" w:rsidR="004E3DCC" w:rsidRDefault="00593A4B" w:rsidP="001C5212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Người dùng chọn theo các tiêu chí như hãng xe, mẫu xe, nơi đăng ký</w:t>
            </w:r>
          </w:p>
          <w:p w14:paraId="03A88E68" w14:textId="3F9640F6" w:rsidR="007A29EF" w:rsidRDefault="007A29EF" w:rsidP="001C5212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Người dùng chọn nút </w:t>
            </w:r>
            <w:r w:rsidR="00D11EBA">
              <w:t>“</w:t>
            </w:r>
            <w:r>
              <w:t>tìm kiếm</w:t>
            </w:r>
            <w:r w:rsidR="00D11EBA">
              <w:t>”</w:t>
            </w:r>
          </w:p>
          <w:p w14:paraId="21737DED" w14:textId="6F6BE4A0" w:rsidR="003224D9" w:rsidRDefault="003224D9" w:rsidP="001C5212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Hệ thống thực hiện tìm kiếm</w:t>
            </w:r>
          </w:p>
          <w:p w14:paraId="15A4F34E" w14:textId="77777777" w:rsidR="009B420A" w:rsidRDefault="00593A4B" w:rsidP="00593A4B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Hệ thống hiển thị xe theo tiêu chí tìm kiếm</w:t>
            </w:r>
          </w:p>
          <w:p w14:paraId="6371C080" w14:textId="73B401A7" w:rsidR="00D11EBA" w:rsidRPr="00593A4B" w:rsidRDefault="00D11EBA" w:rsidP="00D11EBA">
            <w:pPr>
              <w:pStyle w:val="ListParagraph"/>
              <w:spacing w:after="0" w:line="240" w:lineRule="auto"/>
            </w:pPr>
          </w:p>
        </w:tc>
      </w:tr>
      <w:tr w:rsidR="004E3DCC" w14:paraId="4AAA718D" w14:textId="77777777" w:rsidTr="00644A23">
        <w:tc>
          <w:tcPr>
            <w:tcW w:w="2088" w:type="dxa"/>
          </w:tcPr>
          <w:p w14:paraId="5EF78F3C" w14:textId="77777777" w:rsidR="004E3DCC" w:rsidRDefault="004E3DCC" w:rsidP="00644A23">
            <w:r>
              <w:t>Alternative Flows</w:t>
            </w:r>
          </w:p>
          <w:p w14:paraId="064CFFA9" w14:textId="3B5431F7" w:rsidR="005B7774" w:rsidRDefault="005B7774" w:rsidP="00644A23">
            <w:r>
              <w:t>(Các luồng thay thế)</w:t>
            </w:r>
          </w:p>
        </w:tc>
        <w:tc>
          <w:tcPr>
            <w:tcW w:w="7488" w:type="dxa"/>
          </w:tcPr>
          <w:p w14:paraId="52F8A91F" w14:textId="48C65FE4" w:rsidR="004E3DCC" w:rsidRPr="00613915" w:rsidRDefault="003224D9" w:rsidP="00644A23">
            <w:pPr>
              <w:rPr>
                <w:b/>
              </w:rPr>
            </w:pPr>
            <w:r>
              <w:rPr>
                <w:b/>
              </w:rPr>
              <w:t>Luồng thay thế</w:t>
            </w:r>
            <w:r w:rsidR="004E3DCC" w:rsidRPr="00613915">
              <w:rPr>
                <w:b/>
              </w:rPr>
              <w:t xml:space="preserve"> 1: </w:t>
            </w:r>
            <w:r w:rsidR="007A29EF">
              <w:rPr>
                <w:b/>
              </w:rPr>
              <w:t>Người dùng không tìm thấy xe</w:t>
            </w:r>
          </w:p>
          <w:p w14:paraId="287CE2FB" w14:textId="1C4C735F" w:rsidR="004E3DCC" w:rsidRDefault="007A29EF" w:rsidP="004E3DC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Từ</w:t>
            </w:r>
            <w:r w:rsidR="003224D9">
              <w:t xml:space="preserve"> #6</w:t>
            </w:r>
            <w:r w:rsidR="004E3DCC">
              <w:t xml:space="preserve"> </w:t>
            </w:r>
            <w:r>
              <w:t>của luồng cơ bản</w:t>
            </w:r>
            <w:r w:rsidR="004E3DCC">
              <w:t xml:space="preserve">, </w:t>
            </w:r>
            <w:r w:rsidR="003224D9">
              <w:t>người dùng chọn nút t</w:t>
            </w:r>
            <w:bookmarkStart w:id="6" w:name="_GoBack"/>
            <w:bookmarkEnd w:id="6"/>
            <w:r w:rsidR="003224D9">
              <w:t>ìm kiếm</w:t>
            </w:r>
          </w:p>
          <w:p w14:paraId="593CCA61" w14:textId="7F38755D" w:rsidR="007A29EF" w:rsidRDefault="007A29EF" w:rsidP="004E3DC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Hệ thống</w:t>
            </w:r>
            <w:r w:rsidR="003224D9">
              <w:t xml:space="preserve"> thông báo kết quả không tìm thấy xe</w:t>
            </w:r>
          </w:p>
          <w:p w14:paraId="2EAC7F1E" w14:textId="33FB6D9E" w:rsidR="003224D9" w:rsidRDefault="003224D9" w:rsidP="004E3DC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lastRenderedPageBreak/>
              <w:t>Hệ thống đề nghị người dùng cung cấp lại thông tin</w:t>
            </w:r>
          </w:p>
          <w:p w14:paraId="07A7C7D9" w14:textId="6FE4E006" w:rsidR="00366692" w:rsidRDefault="00366692" w:rsidP="00D35282"/>
        </w:tc>
      </w:tr>
      <w:tr w:rsidR="004E3DCC" w:rsidRPr="004E5A7C" w14:paraId="628E4416" w14:textId="77777777" w:rsidTr="00644A23">
        <w:tc>
          <w:tcPr>
            <w:tcW w:w="2088" w:type="dxa"/>
          </w:tcPr>
          <w:p w14:paraId="280DB2E3" w14:textId="6C69BCDA" w:rsidR="004E3DCC" w:rsidRPr="0047644D" w:rsidRDefault="004E3DCC" w:rsidP="00644A23">
            <w:pPr>
              <w:rPr>
                <w:lang w:val="fr-FR"/>
              </w:rPr>
            </w:pPr>
            <w:r w:rsidRPr="0047644D">
              <w:rPr>
                <w:lang w:val="fr-FR"/>
              </w:rPr>
              <w:lastRenderedPageBreak/>
              <w:t>Pre-conditions</w:t>
            </w:r>
          </w:p>
          <w:p w14:paraId="07D2FE06" w14:textId="60D918C8" w:rsidR="005B7774" w:rsidRPr="0047644D" w:rsidRDefault="005B7774" w:rsidP="00644A23">
            <w:pPr>
              <w:rPr>
                <w:lang w:val="fr-FR"/>
              </w:rPr>
            </w:pPr>
            <w:r w:rsidRPr="0047644D">
              <w:rPr>
                <w:lang w:val="fr-FR"/>
              </w:rPr>
              <w:t>(Điều kiện đầu vào)</w:t>
            </w:r>
          </w:p>
        </w:tc>
        <w:tc>
          <w:tcPr>
            <w:tcW w:w="7488" w:type="dxa"/>
          </w:tcPr>
          <w:p w14:paraId="4467F0D0" w14:textId="3227BB79" w:rsidR="004E3DCC" w:rsidRPr="0047644D" w:rsidRDefault="003224D9" w:rsidP="00644A23">
            <w:pPr>
              <w:rPr>
                <w:lang w:val="fr-FR"/>
              </w:rPr>
            </w:pPr>
            <w:r w:rsidRPr="0047644D">
              <w:rPr>
                <w:lang w:val="fr-FR"/>
              </w:rPr>
              <w:t xml:space="preserve">Người dùng </w:t>
            </w:r>
            <w:r w:rsidR="00BF7FCB" w:rsidRPr="0047644D">
              <w:rPr>
                <w:lang w:val="fr-FR"/>
              </w:rPr>
              <w:t>vào ứng dụng Luxury Vehicle</w:t>
            </w:r>
          </w:p>
        </w:tc>
      </w:tr>
      <w:tr w:rsidR="004E3DCC" w:rsidRPr="004E5A7C" w14:paraId="3AFF265B" w14:textId="77777777" w:rsidTr="00644A23">
        <w:tc>
          <w:tcPr>
            <w:tcW w:w="2088" w:type="dxa"/>
          </w:tcPr>
          <w:p w14:paraId="0398A1BA" w14:textId="77777777" w:rsidR="004E3DCC" w:rsidRPr="007D13C8" w:rsidRDefault="004E3DCC" w:rsidP="00644A23">
            <w:pPr>
              <w:rPr>
                <w:lang w:val="fr-FR"/>
              </w:rPr>
            </w:pPr>
            <w:r w:rsidRPr="007D13C8">
              <w:rPr>
                <w:lang w:val="fr-FR"/>
              </w:rPr>
              <w:t>Post-conditions</w:t>
            </w:r>
          </w:p>
          <w:p w14:paraId="06D6E8BF" w14:textId="44707593" w:rsidR="005B7774" w:rsidRPr="007D13C8" w:rsidRDefault="005B7774" w:rsidP="00644A23">
            <w:pPr>
              <w:rPr>
                <w:lang w:val="fr-FR"/>
              </w:rPr>
            </w:pPr>
            <w:r w:rsidRPr="007D13C8">
              <w:rPr>
                <w:lang w:val="fr-FR"/>
              </w:rPr>
              <w:t>(Điều kiện đầu ra)</w:t>
            </w:r>
          </w:p>
        </w:tc>
        <w:tc>
          <w:tcPr>
            <w:tcW w:w="7488" w:type="dxa"/>
          </w:tcPr>
          <w:p w14:paraId="7DAB9850" w14:textId="35226352" w:rsidR="00BF7FCB" w:rsidRPr="00BF7FCB" w:rsidRDefault="00BF7FCB" w:rsidP="000A0E7B">
            <w:pPr>
              <w:rPr>
                <w:lang w:val="fr-FR"/>
              </w:rPr>
            </w:pPr>
            <w:r w:rsidRPr="00BF7FCB">
              <w:rPr>
                <w:lang w:val="fr-FR"/>
              </w:rPr>
              <w:t>Người dùng tìm kiếm thành công xe</w:t>
            </w:r>
          </w:p>
        </w:tc>
      </w:tr>
      <w:tr w:rsidR="00C022E8" w:rsidRPr="00BF7FCB" w14:paraId="57D4650E" w14:textId="77777777" w:rsidTr="00644A23">
        <w:tc>
          <w:tcPr>
            <w:tcW w:w="2088" w:type="dxa"/>
          </w:tcPr>
          <w:p w14:paraId="61EA2531" w14:textId="77777777" w:rsidR="00C022E8" w:rsidRPr="00C022E8" w:rsidRDefault="00C022E8" w:rsidP="00C022E8">
            <w:r w:rsidRPr="00C022E8">
              <w:t>Usage frequency</w:t>
            </w:r>
          </w:p>
          <w:p w14:paraId="183826E7" w14:textId="6EA1AEED" w:rsidR="00C022E8" w:rsidRPr="00C022E8" w:rsidRDefault="00C022E8" w:rsidP="00C022E8">
            <w:r w:rsidRPr="00C022E8">
              <w:t>(Tần suất sử dụng)</w:t>
            </w:r>
          </w:p>
        </w:tc>
        <w:tc>
          <w:tcPr>
            <w:tcW w:w="7488" w:type="dxa"/>
          </w:tcPr>
          <w:p w14:paraId="3D393C8B" w14:textId="4BC0AA0A" w:rsidR="00C022E8" w:rsidRPr="00BF7FCB" w:rsidRDefault="00C022E8" w:rsidP="00C022E8">
            <w:pPr>
              <w:rPr>
                <w:lang w:val="fr-FR"/>
              </w:rPr>
            </w:pPr>
            <w:r>
              <w:rPr>
                <w:lang w:val="fr-FR"/>
              </w:rPr>
              <w:t>Thường xuyên</w:t>
            </w:r>
          </w:p>
        </w:tc>
      </w:tr>
    </w:tbl>
    <w:p w14:paraId="696F3D1C" w14:textId="77777777" w:rsidR="004E3DCC" w:rsidRPr="00BF7FCB" w:rsidRDefault="004E3DCC" w:rsidP="004E3DCC">
      <w:pPr>
        <w:rPr>
          <w:lang w:val="fr-FR"/>
        </w:rPr>
      </w:pPr>
    </w:p>
    <w:p w14:paraId="2AF07C52" w14:textId="36EB3AEF" w:rsidR="00BF7FCB" w:rsidRDefault="00F25C41" w:rsidP="002C788A">
      <w:pPr>
        <w:pStyle w:val="Heading2"/>
      </w:pPr>
      <w:bookmarkStart w:id="7" w:name="_Toc46432069"/>
      <w:r>
        <w:t xml:space="preserve">Use-case: </w:t>
      </w:r>
      <w:r w:rsidR="00D11EBA">
        <w:t>So sánh xe</w:t>
      </w:r>
      <w:bookmarkEnd w:id="7"/>
    </w:p>
    <w:p w14:paraId="6959DAA8" w14:textId="77777777" w:rsidR="00BF7FCB" w:rsidRDefault="00BF7FCB" w:rsidP="00BF7FCB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F7FCB" w14:paraId="794F3230" w14:textId="77777777" w:rsidTr="002D5D8C">
        <w:tc>
          <w:tcPr>
            <w:tcW w:w="2088" w:type="dxa"/>
          </w:tcPr>
          <w:p w14:paraId="54B622C3" w14:textId="77777777" w:rsidR="00BF7FCB" w:rsidRDefault="00BF7FCB" w:rsidP="002D5D8C">
            <w:r>
              <w:t>Use case Name</w:t>
            </w:r>
          </w:p>
          <w:p w14:paraId="6A6080C2" w14:textId="77777777" w:rsidR="00BF7FCB" w:rsidRDefault="00BF7FCB" w:rsidP="002D5D8C">
            <w:r>
              <w:t>(Tên use-case)</w:t>
            </w:r>
          </w:p>
        </w:tc>
        <w:tc>
          <w:tcPr>
            <w:tcW w:w="7488" w:type="dxa"/>
          </w:tcPr>
          <w:p w14:paraId="13387E3A" w14:textId="53746A92" w:rsidR="00BF7FCB" w:rsidRDefault="005A3904" w:rsidP="002D5D8C">
            <w:r>
              <w:t>So sánh xe</w:t>
            </w:r>
          </w:p>
        </w:tc>
      </w:tr>
      <w:tr w:rsidR="00BF7FCB" w14:paraId="5FAD0E94" w14:textId="77777777" w:rsidTr="002D5D8C">
        <w:tc>
          <w:tcPr>
            <w:tcW w:w="2088" w:type="dxa"/>
          </w:tcPr>
          <w:p w14:paraId="6E454156" w14:textId="77777777" w:rsidR="00BF7FCB" w:rsidRDefault="00BF7FCB" w:rsidP="002D5D8C">
            <w:r>
              <w:t>Brief description</w:t>
            </w:r>
          </w:p>
          <w:p w14:paraId="71E881A4" w14:textId="77777777" w:rsidR="00BF7FCB" w:rsidRDefault="00BF7FCB" w:rsidP="002D5D8C">
            <w:r>
              <w:t>(Mô tả)</w:t>
            </w:r>
          </w:p>
        </w:tc>
        <w:tc>
          <w:tcPr>
            <w:tcW w:w="7488" w:type="dxa"/>
          </w:tcPr>
          <w:p w14:paraId="7FC26517" w14:textId="036B3892" w:rsidR="00BF7FCB" w:rsidRDefault="00BF7FCB" w:rsidP="00D11EBA">
            <w:r>
              <w:t xml:space="preserve">Use case này mô tả cách </w:t>
            </w:r>
            <w:r w:rsidR="00D11EBA">
              <w:t>sử dụng so sánh xe</w:t>
            </w:r>
          </w:p>
        </w:tc>
      </w:tr>
      <w:tr w:rsidR="00BF7FCB" w14:paraId="4ABDA067" w14:textId="77777777" w:rsidTr="002D5D8C">
        <w:tc>
          <w:tcPr>
            <w:tcW w:w="2088" w:type="dxa"/>
          </w:tcPr>
          <w:p w14:paraId="0D151AE9" w14:textId="77777777" w:rsidR="00BF7FCB" w:rsidRDefault="00BF7FCB" w:rsidP="002D5D8C">
            <w:r>
              <w:t>Actors</w:t>
            </w:r>
          </w:p>
          <w:p w14:paraId="7DB619A2" w14:textId="77777777" w:rsidR="00BF7FCB" w:rsidRDefault="00BF7FCB" w:rsidP="002D5D8C">
            <w:r>
              <w:t>(Actors)</w:t>
            </w:r>
          </w:p>
        </w:tc>
        <w:tc>
          <w:tcPr>
            <w:tcW w:w="7488" w:type="dxa"/>
          </w:tcPr>
          <w:p w14:paraId="4E025682" w14:textId="77777777" w:rsidR="00BF7FCB" w:rsidRDefault="00BF7FCB" w:rsidP="002D5D8C">
            <w:r>
              <w:t>Người dùng</w:t>
            </w:r>
          </w:p>
        </w:tc>
      </w:tr>
      <w:tr w:rsidR="00BF7FCB" w14:paraId="31CC82C6" w14:textId="77777777" w:rsidTr="002D5D8C">
        <w:tc>
          <w:tcPr>
            <w:tcW w:w="2088" w:type="dxa"/>
          </w:tcPr>
          <w:p w14:paraId="67BF6DD3" w14:textId="77777777" w:rsidR="00BF7FCB" w:rsidRDefault="00BF7FCB" w:rsidP="002D5D8C">
            <w:r>
              <w:t>Basic Flow</w:t>
            </w:r>
          </w:p>
          <w:p w14:paraId="35E532C3" w14:textId="77777777" w:rsidR="00BF7FCB" w:rsidRDefault="00BF7FCB" w:rsidP="002D5D8C">
            <w:r>
              <w:t>(Luồng cơ bản)</w:t>
            </w:r>
          </w:p>
        </w:tc>
        <w:tc>
          <w:tcPr>
            <w:tcW w:w="7488" w:type="dxa"/>
          </w:tcPr>
          <w:p w14:paraId="34D92707" w14:textId="3677896A" w:rsidR="00BF7FCB" w:rsidRPr="00D11EBA" w:rsidRDefault="00BF7FCB" w:rsidP="00D11EBA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747" w:hanging="425"/>
            </w:pPr>
            <w:r w:rsidRPr="00D11EBA">
              <w:t xml:space="preserve">Người dùng chọn biểu tượng “icon </w:t>
            </w:r>
            <w:r w:rsidR="00D11EBA">
              <w:t>xe</w:t>
            </w:r>
            <w:r w:rsidRPr="00D11EBA">
              <w:t>”</w:t>
            </w:r>
          </w:p>
          <w:p w14:paraId="2657E8A5" w14:textId="3F141F60" w:rsidR="00C11405" w:rsidRPr="00C11405" w:rsidRDefault="00BF7FCB" w:rsidP="00C11405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747" w:hanging="425"/>
            </w:pPr>
            <w:r w:rsidRPr="00D11EBA">
              <w:t xml:space="preserve">Hệ thống hiển thị màn hình </w:t>
            </w:r>
            <w:r w:rsidR="00D11EBA">
              <w:t>danh sách xe</w:t>
            </w:r>
          </w:p>
          <w:p w14:paraId="3B77CAC8" w14:textId="7B6E9256" w:rsidR="00D11EBA" w:rsidRDefault="00D11EBA" w:rsidP="00D11EBA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747" w:hanging="425"/>
            </w:pPr>
            <w:r>
              <w:t>Ngườ</w:t>
            </w:r>
            <w:r w:rsidR="00C11405">
              <w:t>i dùng chọn các xe cần so sánh</w:t>
            </w:r>
          </w:p>
          <w:p w14:paraId="318BF3AC" w14:textId="5861113B" w:rsidR="00C11405" w:rsidRDefault="00C11405" w:rsidP="00D11EBA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747" w:hanging="425"/>
            </w:pPr>
            <w:r>
              <w:t>Hệ thống đưa xe vào danh sách so sánh</w:t>
            </w:r>
          </w:p>
          <w:p w14:paraId="0816D067" w14:textId="50264A3E" w:rsidR="00BF7FCB" w:rsidRDefault="00BF7FCB" w:rsidP="00D11EBA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747" w:hanging="425"/>
            </w:pPr>
            <w:r w:rsidRPr="00D11EBA">
              <w:t xml:space="preserve">Người dùng chọn </w:t>
            </w:r>
            <w:r w:rsidR="00C11405">
              <w:t>nút “so sánh”</w:t>
            </w:r>
          </w:p>
          <w:p w14:paraId="125068AD" w14:textId="154788FB" w:rsidR="00BF7FCB" w:rsidRPr="00C11405" w:rsidRDefault="00C11405" w:rsidP="00C11405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747" w:hanging="425"/>
            </w:pPr>
            <w:r>
              <w:t>Hệ thống hiển thị màn hình so sánh</w:t>
            </w:r>
          </w:p>
        </w:tc>
      </w:tr>
      <w:tr w:rsidR="00BF7FCB" w14:paraId="301C99F4" w14:textId="77777777" w:rsidTr="002D5D8C">
        <w:tc>
          <w:tcPr>
            <w:tcW w:w="2088" w:type="dxa"/>
          </w:tcPr>
          <w:p w14:paraId="0DC1BC2D" w14:textId="77777777" w:rsidR="00BF7FCB" w:rsidRDefault="00BF7FCB" w:rsidP="002D5D8C">
            <w:r>
              <w:t>Alternative Flows</w:t>
            </w:r>
          </w:p>
          <w:p w14:paraId="5C5CC072" w14:textId="77777777" w:rsidR="00BF7FCB" w:rsidRDefault="00BF7FCB" w:rsidP="002D5D8C">
            <w:r>
              <w:t>(Các luồng thay thế)</w:t>
            </w:r>
          </w:p>
        </w:tc>
        <w:tc>
          <w:tcPr>
            <w:tcW w:w="7488" w:type="dxa"/>
          </w:tcPr>
          <w:p w14:paraId="6D4FB4CC" w14:textId="09C3BCC9" w:rsidR="00BF7FCB" w:rsidRPr="00613915" w:rsidRDefault="00BF7FCB" w:rsidP="002D5D8C">
            <w:pPr>
              <w:rPr>
                <w:b/>
              </w:rPr>
            </w:pPr>
            <w:r>
              <w:rPr>
                <w:b/>
              </w:rPr>
              <w:t>Luồng thay thế</w:t>
            </w:r>
            <w:r w:rsidRPr="00613915">
              <w:rPr>
                <w:b/>
              </w:rPr>
              <w:t xml:space="preserve"> 1: </w:t>
            </w:r>
            <w:r>
              <w:rPr>
                <w:b/>
              </w:rPr>
              <w:t xml:space="preserve">Người dùng </w:t>
            </w:r>
            <w:r w:rsidR="00C11405">
              <w:rPr>
                <w:b/>
              </w:rPr>
              <w:t>chọn 1 xe để so sánh</w:t>
            </w:r>
          </w:p>
          <w:p w14:paraId="25D7D8B8" w14:textId="7082665D" w:rsidR="00BF7FCB" w:rsidRPr="00D11EBA" w:rsidRDefault="00BF7FCB" w:rsidP="00D11EBA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 w:rsidRPr="00D11EBA">
              <w:t>Từ #</w:t>
            </w:r>
            <w:r w:rsidR="00C11405">
              <w:t>5</w:t>
            </w:r>
            <w:r w:rsidRPr="00D11EBA">
              <w:t xml:space="preserve"> của luồng cơ bản, người dùng chọ</w:t>
            </w:r>
            <w:r w:rsidR="00C11405">
              <w:t>n nút “so sánh”</w:t>
            </w:r>
          </w:p>
          <w:p w14:paraId="64A1BFD1" w14:textId="0D423F25" w:rsidR="00BF7FCB" w:rsidRPr="00D11EBA" w:rsidRDefault="00BF7FCB" w:rsidP="00D11EBA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 w:rsidRPr="00D11EBA">
              <w:t>Hệ thống thông báo</w:t>
            </w:r>
            <w:r w:rsidR="00C11405">
              <w:t xml:space="preserve"> “Cần chọn thêm 1 xe nữa để thực hiện so sánh”</w:t>
            </w:r>
          </w:p>
          <w:p w14:paraId="2D299A99" w14:textId="75744D3B" w:rsidR="00C11405" w:rsidRPr="00C11405" w:rsidRDefault="00BF7FCB" w:rsidP="00C11405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 w:rsidRPr="00D11EBA">
              <w:t xml:space="preserve">Hệ thống đề nghị người dùng cung cấp </w:t>
            </w:r>
            <w:r w:rsidR="00C11405">
              <w:t>thêm một xe nữa</w:t>
            </w:r>
          </w:p>
        </w:tc>
      </w:tr>
      <w:tr w:rsidR="00BF7FCB" w:rsidRPr="004E5A7C" w14:paraId="1A00CCE5" w14:textId="77777777" w:rsidTr="002D5D8C">
        <w:tc>
          <w:tcPr>
            <w:tcW w:w="2088" w:type="dxa"/>
          </w:tcPr>
          <w:p w14:paraId="544AEC39" w14:textId="020C3C71" w:rsidR="00BF7FCB" w:rsidRPr="0047644D" w:rsidRDefault="00BF7FCB" w:rsidP="002D5D8C">
            <w:pPr>
              <w:rPr>
                <w:lang w:val="fr-FR"/>
              </w:rPr>
            </w:pPr>
            <w:r w:rsidRPr="0047644D">
              <w:rPr>
                <w:lang w:val="fr-FR"/>
              </w:rPr>
              <w:t>Pre-conditions</w:t>
            </w:r>
          </w:p>
          <w:p w14:paraId="59552497" w14:textId="77777777" w:rsidR="00BF7FCB" w:rsidRPr="0047644D" w:rsidRDefault="00BF7FCB" w:rsidP="002D5D8C">
            <w:pPr>
              <w:rPr>
                <w:lang w:val="fr-FR"/>
              </w:rPr>
            </w:pPr>
            <w:r w:rsidRPr="0047644D">
              <w:rPr>
                <w:lang w:val="fr-FR"/>
              </w:rPr>
              <w:t>(Điều kiện đầu vào)</w:t>
            </w:r>
          </w:p>
        </w:tc>
        <w:tc>
          <w:tcPr>
            <w:tcW w:w="7488" w:type="dxa"/>
          </w:tcPr>
          <w:p w14:paraId="3269A58C" w14:textId="77777777" w:rsidR="00BF7FCB" w:rsidRPr="0047644D" w:rsidRDefault="00BF7FCB" w:rsidP="002D5D8C">
            <w:pPr>
              <w:rPr>
                <w:lang w:val="fr-FR"/>
              </w:rPr>
            </w:pPr>
            <w:r w:rsidRPr="0047644D">
              <w:rPr>
                <w:lang w:val="fr-FR"/>
              </w:rPr>
              <w:t>Người dùng vào ứng dụng Luxury Vehicle</w:t>
            </w:r>
          </w:p>
        </w:tc>
      </w:tr>
      <w:tr w:rsidR="00BF7FCB" w:rsidRPr="004E5A7C" w14:paraId="7EB17E41" w14:textId="77777777" w:rsidTr="002D5D8C">
        <w:tc>
          <w:tcPr>
            <w:tcW w:w="2088" w:type="dxa"/>
          </w:tcPr>
          <w:p w14:paraId="2BC12949" w14:textId="77777777" w:rsidR="00BF7FCB" w:rsidRPr="007D13C8" w:rsidRDefault="00BF7FCB" w:rsidP="002D5D8C">
            <w:pPr>
              <w:rPr>
                <w:lang w:val="fr-FR"/>
              </w:rPr>
            </w:pPr>
            <w:r w:rsidRPr="007D13C8">
              <w:rPr>
                <w:lang w:val="fr-FR"/>
              </w:rPr>
              <w:t>Post-conditions</w:t>
            </w:r>
          </w:p>
          <w:p w14:paraId="2C59A2EC" w14:textId="77777777" w:rsidR="00BF7FCB" w:rsidRPr="007D13C8" w:rsidRDefault="00BF7FCB" w:rsidP="002D5D8C">
            <w:pPr>
              <w:rPr>
                <w:lang w:val="fr-FR"/>
              </w:rPr>
            </w:pPr>
            <w:r w:rsidRPr="007D13C8">
              <w:rPr>
                <w:lang w:val="fr-FR"/>
              </w:rPr>
              <w:t>(Điều kiện đầu ra)</w:t>
            </w:r>
          </w:p>
        </w:tc>
        <w:tc>
          <w:tcPr>
            <w:tcW w:w="7488" w:type="dxa"/>
          </w:tcPr>
          <w:p w14:paraId="05CC0391" w14:textId="08908A71" w:rsidR="00BF7FCB" w:rsidRPr="00BF7FCB" w:rsidRDefault="00BF7FCB" w:rsidP="00C11405">
            <w:pPr>
              <w:rPr>
                <w:lang w:val="fr-FR"/>
              </w:rPr>
            </w:pPr>
            <w:r w:rsidRPr="00BF7FCB">
              <w:rPr>
                <w:lang w:val="fr-FR"/>
              </w:rPr>
              <w:t xml:space="preserve">Người dùng </w:t>
            </w:r>
            <w:r w:rsidR="00C11405">
              <w:rPr>
                <w:lang w:val="fr-FR"/>
              </w:rPr>
              <w:t>xem được thông tin so sánh giữa các xe</w:t>
            </w:r>
          </w:p>
        </w:tc>
      </w:tr>
      <w:tr w:rsidR="000C72A0" w:rsidRPr="00BF7FCB" w14:paraId="5D7640FB" w14:textId="77777777" w:rsidTr="002D5D8C">
        <w:tc>
          <w:tcPr>
            <w:tcW w:w="2088" w:type="dxa"/>
          </w:tcPr>
          <w:p w14:paraId="1EEFEE10" w14:textId="77777777" w:rsidR="000C72A0" w:rsidRPr="0047644D" w:rsidRDefault="000C72A0" w:rsidP="002D5D8C">
            <w:r w:rsidRPr="0047644D">
              <w:t>Usage frequency</w:t>
            </w:r>
          </w:p>
          <w:p w14:paraId="1B09E133" w14:textId="74F53D5A" w:rsidR="000C72A0" w:rsidRPr="0047644D" w:rsidRDefault="000C72A0" w:rsidP="002D5D8C">
            <w:r w:rsidRPr="0047644D">
              <w:t>(Tần suất sử dụng)</w:t>
            </w:r>
          </w:p>
        </w:tc>
        <w:tc>
          <w:tcPr>
            <w:tcW w:w="7488" w:type="dxa"/>
          </w:tcPr>
          <w:p w14:paraId="651122F0" w14:textId="6B82F99C" w:rsidR="000C72A0" w:rsidRPr="00BF7FCB" w:rsidRDefault="000C72A0" w:rsidP="00C11405">
            <w:pPr>
              <w:rPr>
                <w:lang w:val="fr-FR"/>
              </w:rPr>
            </w:pPr>
            <w:r>
              <w:rPr>
                <w:lang w:val="fr-FR"/>
              </w:rPr>
              <w:t>Thường xuyên</w:t>
            </w:r>
          </w:p>
        </w:tc>
      </w:tr>
    </w:tbl>
    <w:p w14:paraId="372655CB" w14:textId="77777777" w:rsidR="00BF7FCB" w:rsidRDefault="00BF7FCB" w:rsidP="00BF7FCB">
      <w:pPr>
        <w:rPr>
          <w:lang w:val="fr-FR"/>
        </w:rPr>
      </w:pPr>
    </w:p>
    <w:p w14:paraId="7940B89D" w14:textId="77777777" w:rsidR="00D11EBA" w:rsidRDefault="00D11EBA" w:rsidP="00BF7FCB">
      <w:pPr>
        <w:rPr>
          <w:lang w:val="fr-FR"/>
        </w:rPr>
      </w:pPr>
    </w:p>
    <w:p w14:paraId="42F75E6A" w14:textId="2A3F6D96" w:rsidR="00D11EBA" w:rsidRDefault="00D11EBA" w:rsidP="00D11EBA">
      <w:pPr>
        <w:pStyle w:val="Heading2"/>
        <w:rPr>
          <w:lang w:val="fr-FR"/>
        </w:rPr>
      </w:pPr>
      <w:bookmarkStart w:id="8" w:name="_Toc46432070"/>
      <w:r>
        <w:rPr>
          <w:lang w:val="fr-FR"/>
        </w:rPr>
        <w:t>Use-case : Yêu thích xe</w:t>
      </w:r>
      <w:bookmarkEnd w:id="8"/>
    </w:p>
    <w:p w14:paraId="2E00F811" w14:textId="77777777" w:rsidR="005A3904" w:rsidRPr="005A3904" w:rsidRDefault="005A3904" w:rsidP="005A3904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5A3904" w14:paraId="702D6E20" w14:textId="77777777" w:rsidTr="002D5D8C">
        <w:tc>
          <w:tcPr>
            <w:tcW w:w="2088" w:type="dxa"/>
          </w:tcPr>
          <w:p w14:paraId="0E501EFB" w14:textId="77777777" w:rsidR="005A3904" w:rsidRDefault="005A3904" w:rsidP="002D5D8C">
            <w:r>
              <w:t>Use case Name</w:t>
            </w:r>
          </w:p>
          <w:p w14:paraId="32C13251" w14:textId="77777777" w:rsidR="005A3904" w:rsidRDefault="005A3904" w:rsidP="002D5D8C">
            <w:r>
              <w:t>(Tên use-case)</w:t>
            </w:r>
          </w:p>
        </w:tc>
        <w:tc>
          <w:tcPr>
            <w:tcW w:w="7488" w:type="dxa"/>
          </w:tcPr>
          <w:p w14:paraId="38B418EF" w14:textId="7AC4AD6B" w:rsidR="005A3904" w:rsidRDefault="005A3904" w:rsidP="002D5D8C">
            <w:r>
              <w:t>Yêu thích xe</w:t>
            </w:r>
          </w:p>
        </w:tc>
      </w:tr>
      <w:tr w:rsidR="005A3904" w14:paraId="76BB62D5" w14:textId="77777777" w:rsidTr="002D5D8C">
        <w:tc>
          <w:tcPr>
            <w:tcW w:w="2088" w:type="dxa"/>
          </w:tcPr>
          <w:p w14:paraId="19E6B1A5" w14:textId="77777777" w:rsidR="005A3904" w:rsidRDefault="005A3904" w:rsidP="002D5D8C">
            <w:r>
              <w:t>Brief description</w:t>
            </w:r>
          </w:p>
          <w:p w14:paraId="4239CFB2" w14:textId="77777777" w:rsidR="005A3904" w:rsidRDefault="005A3904" w:rsidP="002D5D8C">
            <w:r>
              <w:t>(Mô tả)</w:t>
            </w:r>
          </w:p>
        </w:tc>
        <w:tc>
          <w:tcPr>
            <w:tcW w:w="7488" w:type="dxa"/>
          </w:tcPr>
          <w:p w14:paraId="3EE1C7D1" w14:textId="6C118783" w:rsidR="005A3904" w:rsidRDefault="005A3904" w:rsidP="005A3904">
            <w:r>
              <w:t>Use case này mô tả cách sử dụng yêu thích xe</w:t>
            </w:r>
          </w:p>
        </w:tc>
      </w:tr>
      <w:tr w:rsidR="005A3904" w14:paraId="33895890" w14:textId="77777777" w:rsidTr="002D5D8C">
        <w:tc>
          <w:tcPr>
            <w:tcW w:w="2088" w:type="dxa"/>
          </w:tcPr>
          <w:p w14:paraId="0DCB7147" w14:textId="77777777" w:rsidR="005A3904" w:rsidRDefault="005A3904" w:rsidP="002D5D8C">
            <w:r>
              <w:t>Actors</w:t>
            </w:r>
          </w:p>
          <w:p w14:paraId="50C579D9" w14:textId="77777777" w:rsidR="005A3904" w:rsidRDefault="005A3904" w:rsidP="002D5D8C">
            <w:r>
              <w:t>(Actors)</w:t>
            </w:r>
          </w:p>
        </w:tc>
        <w:tc>
          <w:tcPr>
            <w:tcW w:w="7488" w:type="dxa"/>
          </w:tcPr>
          <w:p w14:paraId="42E0577E" w14:textId="26B09F5C" w:rsidR="005A3904" w:rsidRDefault="005A3904" w:rsidP="002D5D8C">
            <w:r>
              <w:t>Người dùng</w:t>
            </w:r>
            <w:r w:rsidR="00E63202">
              <w:t xml:space="preserve"> đăng nhập</w:t>
            </w:r>
          </w:p>
        </w:tc>
      </w:tr>
      <w:tr w:rsidR="005A3904" w14:paraId="009DE265" w14:textId="77777777" w:rsidTr="002D5D8C">
        <w:tc>
          <w:tcPr>
            <w:tcW w:w="2088" w:type="dxa"/>
          </w:tcPr>
          <w:p w14:paraId="37175358" w14:textId="77777777" w:rsidR="005A3904" w:rsidRDefault="005A3904" w:rsidP="002D5D8C">
            <w:r>
              <w:t>Basic Flow</w:t>
            </w:r>
          </w:p>
          <w:p w14:paraId="14E5384E" w14:textId="77777777" w:rsidR="005A3904" w:rsidRDefault="005A3904" w:rsidP="002D5D8C">
            <w:r>
              <w:t>(Luồng cơ bản)</w:t>
            </w:r>
          </w:p>
        </w:tc>
        <w:tc>
          <w:tcPr>
            <w:tcW w:w="7488" w:type="dxa"/>
          </w:tcPr>
          <w:p w14:paraId="38ADB9F0" w14:textId="77777777" w:rsidR="005A3904" w:rsidRPr="000C72A0" w:rsidRDefault="005A3904" w:rsidP="000C72A0">
            <w:pPr>
              <w:pStyle w:val="ListParagraph"/>
              <w:numPr>
                <w:ilvl w:val="0"/>
                <w:numId w:val="29"/>
              </w:numPr>
              <w:spacing w:line="240" w:lineRule="auto"/>
              <w:ind w:left="464" w:hanging="284"/>
            </w:pPr>
            <w:r w:rsidRPr="000C72A0">
              <w:t>Người dùng chọn biểu tượng “icon xe”</w:t>
            </w:r>
          </w:p>
          <w:p w14:paraId="7BC30F77" w14:textId="77777777" w:rsidR="005A3904" w:rsidRPr="000C72A0" w:rsidRDefault="005A3904" w:rsidP="000C72A0">
            <w:pPr>
              <w:pStyle w:val="ListParagraph"/>
              <w:numPr>
                <w:ilvl w:val="0"/>
                <w:numId w:val="29"/>
              </w:numPr>
              <w:spacing w:line="240" w:lineRule="auto"/>
              <w:ind w:left="464" w:hanging="284"/>
            </w:pPr>
            <w:r w:rsidRPr="000C72A0">
              <w:t>Hệ thống hiển thị màn hình danh sách xe</w:t>
            </w:r>
          </w:p>
          <w:p w14:paraId="05353BEC" w14:textId="59E66C33" w:rsidR="005A3904" w:rsidRPr="000C72A0" w:rsidRDefault="005A3904" w:rsidP="000C72A0">
            <w:pPr>
              <w:pStyle w:val="ListParagraph"/>
              <w:numPr>
                <w:ilvl w:val="0"/>
                <w:numId w:val="29"/>
              </w:numPr>
              <w:spacing w:line="240" w:lineRule="auto"/>
              <w:ind w:left="464" w:hanging="284"/>
            </w:pPr>
            <w:r w:rsidRPr="000C72A0">
              <w:lastRenderedPageBreak/>
              <w:t xml:space="preserve">Người dùng chọn xe </w:t>
            </w:r>
            <w:r w:rsidR="000C72A0">
              <w:t>yêu thích</w:t>
            </w:r>
          </w:p>
          <w:p w14:paraId="2B6C9BB3" w14:textId="7B1ADC09" w:rsidR="000D12AC" w:rsidRPr="000D12AC" w:rsidRDefault="000C72A0" w:rsidP="000D12AC">
            <w:pPr>
              <w:pStyle w:val="ListParagraph"/>
              <w:numPr>
                <w:ilvl w:val="0"/>
                <w:numId w:val="29"/>
              </w:numPr>
              <w:spacing w:line="240" w:lineRule="auto"/>
              <w:ind w:left="464" w:hanging="284"/>
            </w:pPr>
            <w:r>
              <w:t>Hệ thống đưa vào mục yêu thích của người dùng</w:t>
            </w:r>
          </w:p>
        </w:tc>
      </w:tr>
      <w:tr w:rsidR="005A3904" w14:paraId="27F2655C" w14:textId="77777777" w:rsidTr="002D5D8C">
        <w:tc>
          <w:tcPr>
            <w:tcW w:w="2088" w:type="dxa"/>
          </w:tcPr>
          <w:p w14:paraId="4402F14B" w14:textId="77777777" w:rsidR="005A3904" w:rsidRDefault="005A3904" w:rsidP="002D5D8C">
            <w:r>
              <w:lastRenderedPageBreak/>
              <w:t>Alternative Flows</w:t>
            </w:r>
          </w:p>
          <w:p w14:paraId="3FEF915B" w14:textId="77777777" w:rsidR="005A3904" w:rsidRDefault="005A3904" w:rsidP="002D5D8C">
            <w:r>
              <w:t>(Các luồng thay thế)</w:t>
            </w:r>
          </w:p>
        </w:tc>
        <w:tc>
          <w:tcPr>
            <w:tcW w:w="7488" w:type="dxa"/>
          </w:tcPr>
          <w:p w14:paraId="4A3D2CF4" w14:textId="3BB66C41" w:rsidR="005A3904" w:rsidRDefault="005A3904" w:rsidP="002D5D8C"/>
        </w:tc>
      </w:tr>
      <w:tr w:rsidR="005A3904" w:rsidRPr="004E5A7C" w14:paraId="75E8D794" w14:textId="77777777" w:rsidTr="002D5D8C">
        <w:tc>
          <w:tcPr>
            <w:tcW w:w="2088" w:type="dxa"/>
          </w:tcPr>
          <w:p w14:paraId="1927304C" w14:textId="77777777" w:rsidR="005A3904" w:rsidRPr="0047644D" w:rsidRDefault="005A3904" w:rsidP="002D5D8C">
            <w:pPr>
              <w:rPr>
                <w:lang w:val="fr-FR"/>
              </w:rPr>
            </w:pPr>
            <w:r w:rsidRPr="0047644D">
              <w:rPr>
                <w:lang w:val="fr-FR"/>
              </w:rPr>
              <w:t>Pre-conditions</w:t>
            </w:r>
          </w:p>
          <w:p w14:paraId="0F749E17" w14:textId="77777777" w:rsidR="005A3904" w:rsidRPr="0047644D" w:rsidRDefault="005A3904" w:rsidP="002D5D8C">
            <w:pPr>
              <w:rPr>
                <w:lang w:val="fr-FR"/>
              </w:rPr>
            </w:pPr>
            <w:r w:rsidRPr="0047644D">
              <w:rPr>
                <w:lang w:val="fr-FR"/>
              </w:rPr>
              <w:t>(Điều kiện đầu vào)</w:t>
            </w:r>
          </w:p>
        </w:tc>
        <w:tc>
          <w:tcPr>
            <w:tcW w:w="7488" w:type="dxa"/>
          </w:tcPr>
          <w:p w14:paraId="07E1A0F7" w14:textId="58170703" w:rsidR="005A3904" w:rsidRPr="0047644D" w:rsidRDefault="00BB7C56" w:rsidP="002D5D8C">
            <w:pPr>
              <w:rPr>
                <w:lang w:val="fr-FR"/>
              </w:rPr>
            </w:pPr>
            <w:r w:rsidRPr="0047644D">
              <w:rPr>
                <w:lang w:val="fr-FR"/>
              </w:rPr>
              <w:t>Người dùng đã đăng nhập vào hệ thống</w:t>
            </w:r>
          </w:p>
        </w:tc>
      </w:tr>
      <w:tr w:rsidR="005A3904" w:rsidRPr="004E5A7C" w14:paraId="1A8CFE35" w14:textId="77777777" w:rsidTr="000C72A0">
        <w:trPr>
          <w:trHeight w:val="550"/>
        </w:trPr>
        <w:tc>
          <w:tcPr>
            <w:tcW w:w="2088" w:type="dxa"/>
          </w:tcPr>
          <w:p w14:paraId="00A33D49" w14:textId="77777777" w:rsidR="005A3904" w:rsidRPr="007D13C8" w:rsidRDefault="005A3904" w:rsidP="002D5D8C">
            <w:pPr>
              <w:rPr>
                <w:lang w:val="fr-FR"/>
              </w:rPr>
            </w:pPr>
            <w:r w:rsidRPr="007D13C8">
              <w:rPr>
                <w:lang w:val="fr-FR"/>
              </w:rPr>
              <w:t>Post-conditions</w:t>
            </w:r>
          </w:p>
          <w:p w14:paraId="1172B805" w14:textId="77777777" w:rsidR="005A3904" w:rsidRPr="007D13C8" w:rsidRDefault="005A3904" w:rsidP="002D5D8C">
            <w:pPr>
              <w:rPr>
                <w:lang w:val="fr-FR"/>
              </w:rPr>
            </w:pPr>
            <w:r w:rsidRPr="007D13C8">
              <w:rPr>
                <w:lang w:val="fr-FR"/>
              </w:rPr>
              <w:t>(Điều kiện đầu ra)</w:t>
            </w:r>
          </w:p>
        </w:tc>
        <w:tc>
          <w:tcPr>
            <w:tcW w:w="7488" w:type="dxa"/>
          </w:tcPr>
          <w:p w14:paraId="790A4885" w14:textId="51B22A5D" w:rsidR="005A3904" w:rsidRPr="00BF7FCB" w:rsidRDefault="00F35E96" w:rsidP="002D5D8C">
            <w:pPr>
              <w:rPr>
                <w:lang w:val="fr-FR"/>
              </w:rPr>
            </w:pPr>
            <w:r>
              <w:rPr>
                <w:lang w:val="fr-FR"/>
              </w:rPr>
              <w:t>Hệ thống ghi nhận xe người dùng yêu thích</w:t>
            </w:r>
          </w:p>
        </w:tc>
      </w:tr>
      <w:tr w:rsidR="000C72A0" w:rsidRPr="00BF7FCB" w14:paraId="24EA3456" w14:textId="77777777" w:rsidTr="002D5D8C">
        <w:tc>
          <w:tcPr>
            <w:tcW w:w="2088" w:type="dxa"/>
          </w:tcPr>
          <w:p w14:paraId="05F0B6B7" w14:textId="77777777" w:rsidR="000C72A0" w:rsidRPr="000C72A0" w:rsidRDefault="000C72A0" w:rsidP="000C72A0">
            <w:r w:rsidRPr="000C72A0">
              <w:t>Usage frequency</w:t>
            </w:r>
          </w:p>
          <w:p w14:paraId="00C3CDE9" w14:textId="7E9E3D34" w:rsidR="000C72A0" w:rsidRPr="000C72A0" w:rsidRDefault="000C72A0" w:rsidP="000C72A0">
            <w:r w:rsidRPr="000C72A0">
              <w:t>(Tần suất sử dụng)</w:t>
            </w:r>
          </w:p>
        </w:tc>
        <w:tc>
          <w:tcPr>
            <w:tcW w:w="7488" w:type="dxa"/>
          </w:tcPr>
          <w:p w14:paraId="72BF0330" w14:textId="179EF2F9" w:rsidR="000C72A0" w:rsidRPr="00BF7FCB" w:rsidRDefault="000C72A0" w:rsidP="000C72A0">
            <w:pPr>
              <w:rPr>
                <w:lang w:val="fr-FR"/>
              </w:rPr>
            </w:pPr>
            <w:r>
              <w:rPr>
                <w:lang w:val="fr-FR"/>
              </w:rPr>
              <w:t>Thường xuyên</w:t>
            </w:r>
          </w:p>
        </w:tc>
      </w:tr>
    </w:tbl>
    <w:p w14:paraId="002E611C" w14:textId="77777777" w:rsidR="005A3904" w:rsidRDefault="005A3904" w:rsidP="005A3904">
      <w:pPr>
        <w:rPr>
          <w:lang w:val="fr-FR"/>
        </w:rPr>
      </w:pPr>
    </w:p>
    <w:p w14:paraId="7FD262DA" w14:textId="77777777" w:rsidR="0047644D" w:rsidRPr="0047644D" w:rsidRDefault="0047644D" w:rsidP="0047644D">
      <w:pPr>
        <w:rPr>
          <w:lang w:val="en-AU"/>
        </w:rPr>
      </w:pPr>
    </w:p>
    <w:sectPr w:rsidR="0047644D" w:rsidRPr="0047644D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D34970" w14:textId="77777777" w:rsidR="00845B06" w:rsidRDefault="00845B06">
      <w:pPr>
        <w:spacing w:line="240" w:lineRule="auto"/>
      </w:pPr>
      <w:r>
        <w:separator/>
      </w:r>
    </w:p>
  </w:endnote>
  <w:endnote w:type="continuationSeparator" w:id="0">
    <w:p w14:paraId="794CD11E" w14:textId="77777777" w:rsidR="00845B06" w:rsidRDefault="00845B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1BB73B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A4B39D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8B5B83" w14:textId="77777777" w:rsidR="009C307A" w:rsidRDefault="0063007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45B06">
            <w:fldChar w:fldCharType="begin"/>
          </w:r>
          <w:r w:rsidR="00845B06">
            <w:instrText xml:space="preserve"> DOCPROPERTY "Company"  \* MERGEFORMAT </w:instrText>
          </w:r>
          <w:r w:rsidR="00845B06">
            <w:fldChar w:fldCharType="separate"/>
          </w:r>
          <w:r w:rsidR="00512FAF">
            <w:t>&lt;Company Name&gt;</w:t>
          </w:r>
          <w:r w:rsidR="00845B06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E5A7C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428363" w14:textId="77777777"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57D18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14:paraId="5F7D9184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D16CA" w14:textId="77777777" w:rsidR="00845B06" w:rsidRDefault="00845B06">
      <w:pPr>
        <w:spacing w:line="240" w:lineRule="auto"/>
      </w:pPr>
      <w:r>
        <w:separator/>
      </w:r>
    </w:p>
  </w:footnote>
  <w:footnote w:type="continuationSeparator" w:id="0">
    <w:p w14:paraId="7FCDC445" w14:textId="77777777" w:rsidR="00845B06" w:rsidRDefault="00845B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4B2A0" w14:textId="77777777" w:rsidR="009C307A" w:rsidRDefault="009C307A" w:rsidP="00447786">
    <w:pPr>
      <w:pBdr>
        <w:top w:val="single" w:sz="6" w:space="0" w:color="auto"/>
      </w:pBdr>
      <w:rPr>
        <w:sz w:val="24"/>
      </w:rPr>
    </w:pPr>
  </w:p>
  <w:p w14:paraId="112987C6" w14:textId="77777777"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2357F43E" w14:textId="77777777">
      <w:tc>
        <w:tcPr>
          <w:tcW w:w="6379" w:type="dxa"/>
        </w:tcPr>
        <w:p w14:paraId="1E7F2DDA" w14:textId="30B7E026" w:rsidR="009C307A" w:rsidRDefault="00D872C3" w:rsidP="00D872C3">
          <w:r>
            <w:t>Luxury Vehicle</w:t>
          </w:r>
        </w:p>
      </w:tc>
      <w:tc>
        <w:tcPr>
          <w:tcW w:w="3179" w:type="dxa"/>
        </w:tcPr>
        <w:p w14:paraId="100ED041" w14:textId="5B09FC38" w:rsidR="009C307A" w:rsidRDefault="00630073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D872C3">
            <w:t xml:space="preserve"> Version:           1.0</w:t>
          </w:r>
        </w:p>
      </w:tc>
    </w:tr>
    <w:tr w:rsidR="009C307A" w14:paraId="4C147E47" w14:textId="77777777">
      <w:tc>
        <w:tcPr>
          <w:tcW w:w="6379" w:type="dxa"/>
        </w:tcPr>
        <w:p w14:paraId="0041A736" w14:textId="77777777" w:rsidR="009C307A" w:rsidRDefault="00845B06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12FAF">
            <w:t>Use-Case Specification: &lt;Use-Case Name&gt;</w:t>
          </w:r>
          <w:r>
            <w:fldChar w:fldCharType="end"/>
          </w:r>
        </w:p>
      </w:tc>
      <w:tc>
        <w:tcPr>
          <w:tcW w:w="3179" w:type="dxa"/>
        </w:tcPr>
        <w:p w14:paraId="71B872AE" w14:textId="778BEE1E" w:rsidR="009C307A" w:rsidRDefault="00630073" w:rsidP="00D872C3">
          <w:r>
            <w:t xml:space="preserve">  Date:  </w:t>
          </w:r>
          <w:r w:rsidR="00D872C3">
            <w:t>23/07/2020</w:t>
          </w:r>
        </w:p>
      </w:tc>
    </w:tr>
  </w:tbl>
  <w:p w14:paraId="6B1322D8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62A6E2F"/>
    <w:multiLevelType w:val="hybridMultilevel"/>
    <w:tmpl w:val="87065524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5F14EA9"/>
    <w:multiLevelType w:val="hybridMultilevel"/>
    <w:tmpl w:val="D6BED03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69425168"/>
    <w:multiLevelType w:val="hybridMultilevel"/>
    <w:tmpl w:val="783627F0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A411073"/>
    <w:multiLevelType w:val="hybridMultilevel"/>
    <w:tmpl w:val="B5F292CC"/>
    <w:lvl w:ilvl="0" w:tplc="8DE86922">
      <w:numFmt w:val="bullet"/>
      <w:lvlText w:val="•"/>
      <w:lvlJc w:val="left"/>
      <w:pPr>
        <w:ind w:left="715" w:hanging="54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24">
    <w:nsid w:val="6CA6739B"/>
    <w:multiLevelType w:val="hybridMultilevel"/>
    <w:tmpl w:val="815637CA"/>
    <w:lvl w:ilvl="0" w:tplc="042A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9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3"/>
  </w:num>
  <w:num w:numId="12">
    <w:abstractNumId w:val="10"/>
  </w:num>
  <w:num w:numId="13">
    <w:abstractNumId w:val="27"/>
  </w:num>
  <w:num w:numId="14">
    <w:abstractNumId w:val="9"/>
  </w:num>
  <w:num w:numId="15">
    <w:abstractNumId w:val="4"/>
  </w:num>
  <w:num w:numId="16">
    <w:abstractNumId w:val="26"/>
  </w:num>
  <w:num w:numId="17">
    <w:abstractNumId w:val="16"/>
  </w:num>
  <w:num w:numId="18">
    <w:abstractNumId w:val="7"/>
  </w:num>
  <w:num w:numId="19">
    <w:abstractNumId w:val="14"/>
  </w:num>
  <w:num w:numId="20">
    <w:abstractNumId w:val="8"/>
  </w:num>
  <w:num w:numId="21">
    <w:abstractNumId w:val="25"/>
  </w:num>
  <w:num w:numId="22">
    <w:abstractNumId w:val="20"/>
  </w:num>
  <w:num w:numId="23">
    <w:abstractNumId w:val="6"/>
  </w:num>
  <w:num w:numId="24">
    <w:abstractNumId w:val="5"/>
  </w:num>
  <w:num w:numId="25">
    <w:abstractNumId w:val="12"/>
  </w:num>
  <w:num w:numId="26">
    <w:abstractNumId w:val="21"/>
  </w:num>
  <w:num w:numId="27">
    <w:abstractNumId w:val="22"/>
  </w:num>
  <w:num w:numId="28">
    <w:abstractNumId w:val="15"/>
  </w:num>
  <w:num w:numId="29">
    <w:abstractNumId w:val="19"/>
  </w:num>
  <w:num w:numId="30">
    <w:abstractNumId w:val="24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AF"/>
    <w:rsid w:val="00016409"/>
    <w:rsid w:val="000266C1"/>
    <w:rsid w:val="000379FC"/>
    <w:rsid w:val="0005448B"/>
    <w:rsid w:val="000A0E7B"/>
    <w:rsid w:val="000A4D5C"/>
    <w:rsid w:val="000C0AE6"/>
    <w:rsid w:val="000C5EAE"/>
    <w:rsid w:val="000C72A0"/>
    <w:rsid w:val="000C7E2A"/>
    <w:rsid w:val="000D02B5"/>
    <w:rsid w:val="000D12AC"/>
    <w:rsid w:val="000F6A6F"/>
    <w:rsid w:val="00145797"/>
    <w:rsid w:val="00157D18"/>
    <w:rsid w:val="001926FD"/>
    <w:rsid w:val="001C1F0A"/>
    <w:rsid w:val="001C21FD"/>
    <w:rsid w:val="001E597A"/>
    <w:rsid w:val="001E5E15"/>
    <w:rsid w:val="001F7DF6"/>
    <w:rsid w:val="00203A10"/>
    <w:rsid w:val="00240CB1"/>
    <w:rsid w:val="00241189"/>
    <w:rsid w:val="00253488"/>
    <w:rsid w:val="00255B17"/>
    <w:rsid w:val="00261EE2"/>
    <w:rsid w:val="002777C4"/>
    <w:rsid w:val="00286BF7"/>
    <w:rsid w:val="002B37D6"/>
    <w:rsid w:val="002C788A"/>
    <w:rsid w:val="002C7CB2"/>
    <w:rsid w:val="00303B75"/>
    <w:rsid w:val="003224D9"/>
    <w:rsid w:val="00366692"/>
    <w:rsid w:val="003912F0"/>
    <w:rsid w:val="003B55A1"/>
    <w:rsid w:val="003D081E"/>
    <w:rsid w:val="003D5483"/>
    <w:rsid w:val="003F741E"/>
    <w:rsid w:val="004078A2"/>
    <w:rsid w:val="00447786"/>
    <w:rsid w:val="0047644D"/>
    <w:rsid w:val="004A46CA"/>
    <w:rsid w:val="004D146C"/>
    <w:rsid w:val="004D14DB"/>
    <w:rsid w:val="004E3DCC"/>
    <w:rsid w:val="004E5A7C"/>
    <w:rsid w:val="00512D5C"/>
    <w:rsid w:val="00512FAF"/>
    <w:rsid w:val="00581144"/>
    <w:rsid w:val="005835BF"/>
    <w:rsid w:val="00591379"/>
    <w:rsid w:val="00593A4B"/>
    <w:rsid w:val="005A3904"/>
    <w:rsid w:val="005B2D99"/>
    <w:rsid w:val="005B6CA7"/>
    <w:rsid w:val="005B7774"/>
    <w:rsid w:val="00621BED"/>
    <w:rsid w:val="00630073"/>
    <w:rsid w:val="006424CC"/>
    <w:rsid w:val="00661C90"/>
    <w:rsid w:val="006B093C"/>
    <w:rsid w:val="006D0A9A"/>
    <w:rsid w:val="006E0B65"/>
    <w:rsid w:val="00705E25"/>
    <w:rsid w:val="007201F3"/>
    <w:rsid w:val="00722628"/>
    <w:rsid w:val="00727D12"/>
    <w:rsid w:val="00735E6A"/>
    <w:rsid w:val="007A29EF"/>
    <w:rsid w:val="007C150D"/>
    <w:rsid w:val="007D13C8"/>
    <w:rsid w:val="007E68AE"/>
    <w:rsid w:val="00804E89"/>
    <w:rsid w:val="00810936"/>
    <w:rsid w:val="00845B06"/>
    <w:rsid w:val="00876F9C"/>
    <w:rsid w:val="008A0730"/>
    <w:rsid w:val="008A7F64"/>
    <w:rsid w:val="008C235D"/>
    <w:rsid w:val="00930E23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43CFC"/>
    <w:rsid w:val="00A5675A"/>
    <w:rsid w:val="00A6373E"/>
    <w:rsid w:val="00A734D9"/>
    <w:rsid w:val="00A83A76"/>
    <w:rsid w:val="00A9740D"/>
    <w:rsid w:val="00AA2DFE"/>
    <w:rsid w:val="00AA7C3B"/>
    <w:rsid w:val="00AF7300"/>
    <w:rsid w:val="00B27476"/>
    <w:rsid w:val="00B305DC"/>
    <w:rsid w:val="00B403BD"/>
    <w:rsid w:val="00B40D92"/>
    <w:rsid w:val="00B427D8"/>
    <w:rsid w:val="00B4569E"/>
    <w:rsid w:val="00B50DB6"/>
    <w:rsid w:val="00B808A1"/>
    <w:rsid w:val="00B84F54"/>
    <w:rsid w:val="00BA460E"/>
    <w:rsid w:val="00BB7C56"/>
    <w:rsid w:val="00BF2D2B"/>
    <w:rsid w:val="00BF554F"/>
    <w:rsid w:val="00BF7FCB"/>
    <w:rsid w:val="00C022E8"/>
    <w:rsid w:val="00C11405"/>
    <w:rsid w:val="00C55CA7"/>
    <w:rsid w:val="00C63672"/>
    <w:rsid w:val="00C71211"/>
    <w:rsid w:val="00C940E9"/>
    <w:rsid w:val="00C95372"/>
    <w:rsid w:val="00C975CC"/>
    <w:rsid w:val="00CC1AB1"/>
    <w:rsid w:val="00CC554D"/>
    <w:rsid w:val="00CD4E74"/>
    <w:rsid w:val="00CE05C2"/>
    <w:rsid w:val="00CF47BE"/>
    <w:rsid w:val="00D11EBA"/>
    <w:rsid w:val="00D26519"/>
    <w:rsid w:val="00D35282"/>
    <w:rsid w:val="00D4008C"/>
    <w:rsid w:val="00D8281D"/>
    <w:rsid w:val="00D872C3"/>
    <w:rsid w:val="00D931B6"/>
    <w:rsid w:val="00D95CAB"/>
    <w:rsid w:val="00DC44DD"/>
    <w:rsid w:val="00DE2F23"/>
    <w:rsid w:val="00E03F5B"/>
    <w:rsid w:val="00E06BE7"/>
    <w:rsid w:val="00E27CBE"/>
    <w:rsid w:val="00E46B3F"/>
    <w:rsid w:val="00E63202"/>
    <w:rsid w:val="00E9175C"/>
    <w:rsid w:val="00EC00CE"/>
    <w:rsid w:val="00EC45E3"/>
    <w:rsid w:val="00F02F9F"/>
    <w:rsid w:val="00F25C41"/>
    <w:rsid w:val="00F35E96"/>
    <w:rsid w:val="00F54DC2"/>
    <w:rsid w:val="00F77891"/>
    <w:rsid w:val="00F92264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9563E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3245352-CCCE-4CDC-9A3D-FC51BE31F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182</TotalTime>
  <Pages>7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Windows User</cp:lastModifiedBy>
  <cp:revision>18</cp:revision>
  <cp:lastPrinted>1900-12-31T16:59:00Z</cp:lastPrinted>
  <dcterms:created xsi:type="dcterms:W3CDTF">2018-09-26T16:21:00Z</dcterms:created>
  <dcterms:modified xsi:type="dcterms:W3CDTF">2020-07-23T14:39:00Z</dcterms:modified>
</cp:coreProperties>
</file>